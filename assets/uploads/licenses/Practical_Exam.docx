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pStyle w:val="Heading1"/>
        <w:numPr>
          <w:ilvl w:val="0"/>
          <w:numId w:val="0"/>
        </w:numPr>
        <w:ind w:left="432"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jc w:val="center"/>
        <w:rPr>
          <w:rStyle w:val="Strong"/>
          <w:rFonts w:ascii="Arial" w:hAnsi="Arial" w:cs="Arial"/>
          <w:sz w:val="32"/>
        </w:rPr>
      </w:pPr>
    </w:p>
    <w:p w:rsidR="00015BF8" w:rsidRPr="00E840FF" w:rsidRDefault="00C04580" w:rsidP="00211E6B">
      <w:pPr>
        <w:ind w:right="180"/>
        <w:jc w:val="center"/>
        <w:rPr>
          <w:rStyle w:val="Strong"/>
          <w:rFonts w:ascii="Arial" w:hAnsi="Arial" w:cs="Arial"/>
          <w:b w:val="0"/>
          <w:sz w:val="32"/>
        </w:rPr>
      </w:pPr>
      <w:r>
        <w:rPr>
          <w:rStyle w:val="Strong"/>
          <w:rFonts w:ascii="Arial" w:hAnsi="Arial" w:cs="Arial"/>
          <w:b w:val="0"/>
          <w:sz w:val="32"/>
        </w:rPr>
        <w:t xml:space="preserve">Practical Exam </w:t>
      </w:r>
    </w:p>
    <w:p w:rsidR="00015BF8" w:rsidRPr="00E840FF" w:rsidRDefault="002920C5" w:rsidP="00211E6B">
      <w:pPr>
        <w:ind w:right="180"/>
        <w:jc w:val="center"/>
        <w:rPr>
          <w:rStyle w:val="Strong"/>
          <w:rFonts w:ascii="Arial" w:hAnsi="Arial" w:cs="Arial"/>
          <w:b w:val="0"/>
          <w:sz w:val="32"/>
        </w:rPr>
      </w:pPr>
      <w:r w:rsidRPr="00E840FF">
        <w:rPr>
          <w:rStyle w:val="Strong"/>
          <w:rFonts w:ascii="Arial" w:hAnsi="Arial" w:cs="Arial"/>
          <w:b w:val="0"/>
          <w:sz w:val="32"/>
        </w:rPr>
        <w:t>For</w:t>
      </w:r>
    </w:p>
    <w:p w:rsidR="00015BF8" w:rsidRPr="00E840FF" w:rsidRDefault="006B05E6" w:rsidP="007114B8">
      <w:pPr>
        <w:ind w:right="180"/>
        <w:jc w:val="center"/>
        <w:rPr>
          <w:rStyle w:val="Strong"/>
          <w:rFonts w:ascii="Arial" w:hAnsi="Arial" w:cs="Arial"/>
          <w:b w:val="0"/>
          <w:sz w:val="32"/>
        </w:rPr>
      </w:pPr>
      <w:r>
        <w:rPr>
          <w:rStyle w:val="Strong"/>
          <w:rFonts w:ascii="Arial" w:hAnsi="Arial" w:cs="Arial"/>
          <w:b w:val="0"/>
          <w:sz w:val="32"/>
        </w:rPr>
        <w:t>PHP</w:t>
      </w:r>
      <w:r w:rsidR="00C04580">
        <w:rPr>
          <w:rStyle w:val="Strong"/>
          <w:rFonts w:ascii="Arial" w:hAnsi="Arial" w:cs="Arial"/>
          <w:b w:val="0"/>
          <w:sz w:val="32"/>
        </w:rPr>
        <w:t xml:space="preserve"> Developer</w:t>
      </w: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015BF8" w:rsidRPr="00E840FF" w:rsidRDefault="00015BF8" w:rsidP="007114B8">
      <w:pPr>
        <w:ind w:right="180"/>
        <w:rPr>
          <w:rFonts w:ascii="Arial" w:hAnsi="Arial" w:cs="Arial"/>
        </w:rPr>
      </w:pPr>
    </w:p>
    <w:p w:rsidR="006A0070" w:rsidRPr="00E840FF" w:rsidRDefault="00194206">
      <w:pPr>
        <w:suppressAutoHyphens w:val="0"/>
        <w:rPr>
          <w:rFonts w:ascii="Arial" w:hAnsi="Arial" w:cs="Arial"/>
        </w:rPr>
      </w:pPr>
      <w:r w:rsidRPr="00E840FF">
        <w:rPr>
          <w:rFonts w:ascii="Arial" w:hAnsi="Arial" w:cs="Arial"/>
        </w:rPr>
        <w:br w:type="page"/>
      </w:r>
    </w:p>
    <w:p w:rsidR="00C04580" w:rsidRPr="00C04580" w:rsidRDefault="00C04580" w:rsidP="00C04580">
      <w:pPr>
        <w:pStyle w:val="TOCHeading"/>
        <w:rPr>
          <w:rFonts w:ascii="Arial" w:hAnsi="Arial" w:cs="Arial"/>
          <w:color w:val="auto"/>
        </w:rPr>
      </w:pPr>
      <w:bookmarkStart w:id="0" w:name="_Toc194030572"/>
      <w:r w:rsidRPr="00C04580">
        <w:rPr>
          <w:rFonts w:ascii="Arial" w:hAnsi="Arial" w:cs="Arial"/>
          <w:color w:val="auto"/>
        </w:rPr>
        <w:lastRenderedPageBreak/>
        <w:t>Revision History</w:t>
      </w:r>
      <w:bookmarkEnd w:id="0"/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530"/>
        <w:gridCol w:w="4665"/>
        <w:gridCol w:w="1634"/>
      </w:tblGrid>
      <w:tr w:rsidR="00C04580" w:rsidRPr="00C04580" w:rsidTr="00C0458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>
            <w:pPr>
              <w:spacing w:before="40" w:after="40"/>
              <w:rPr>
                <w:rFonts w:ascii="Arial" w:eastAsia="MS PGothic" w:hAnsi="Arial" w:cs="Arial"/>
                <w:b/>
                <w:sz w:val="22"/>
                <w:szCs w:val="22"/>
              </w:rPr>
            </w:pPr>
            <w:r w:rsidRPr="00C04580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>
            <w:pPr>
              <w:spacing w:before="40" w:after="40"/>
              <w:rPr>
                <w:rFonts w:ascii="Arial" w:eastAsia="MS PGothic" w:hAnsi="Arial" w:cs="Arial"/>
                <w:b/>
                <w:sz w:val="22"/>
                <w:szCs w:val="22"/>
              </w:rPr>
            </w:pPr>
            <w:r w:rsidRPr="00C04580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>
            <w:pPr>
              <w:spacing w:before="40" w:after="40"/>
              <w:rPr>
                <w:rFonts w:ascii="Arial" w:eastAsia="MS PGothic" w:hAnsi="Arial" w:cs="Arial"/>
                <w:b/>
                <w:sz w:val="22"/>
                <w:szCs w:val="22"/>
              </w:rPr>
            </w:pPr>
            <w:r w:rsidRPr="00C04580">
              <w:rPr>
                <w:rFonts w:ascii="Arial" w:hAnsi="Arial" w:cs="Arial"/>
                <w:b/>
                <w:sz w:val="22"/>
                <w:szCs w:val="22"/>
              </w:rPr>
              <w:t>Reason For Changes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>
            <w:pPr>
              <w:spacing w:before="40" w:after="40"/>
              <w:rPr>
                <w:rFonts w:ascii="Arial" w:eastAsia="MS PGothic" w:hAnsi="Arial" w:cs="Arial"/>
                <w:b/>
                <w:sz w:val="22"/>
                <w:szCs w:val="22"/>
              </w:rPr>
            </w:pPr>
            <w:r w:rsidRPr="00C04580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</w:tr>
      <w:tr w:rsidR="00C04580" w:rsidRPr="00C04580" w:rsidTr="00C04580">
        <w:trPr>
          <w:trHeight w:val="27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>
            <w:pPr>
              <w:spacing w:before="40" w:after="40"/>
              <w:rPr>
                <w:rFonts w:ascii="Arial" w:eastAsia="MS PGothic" w:hAnsi="Arial" w:cs="Arial"/>
                <w:sz w:val="20"/>
                <w:szCs w:val="20"/>
              </w:rPr>
            </w:pPr>
            <w:r w:rsidRPr="00C04580">
              <w:rPr>
                <w:rFonts w:ascii="Arial" w:hAnsi="Arial" w:cs="Arial"/>
                <w:sz w:val="20"/>
                <w:szCs w:val="20"/>
              </w:rPr>
              <w:t>MAH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 w:rsidP="007A7A2F">
            <w:pPr>
              <w:spacing w:before="40" w:after="40"/>
              <w:rPr>
                <w:rFonts w:ascii="Arial" w:eastAsia="MS PGothic" w:hAnsi="Arial" w:cs="Arial"/>
                <w:sz w:val="20"/>
                <w:szCs w:val="20"/>
              </w:rPr>
            </w:pPr>
            <w:r w:rsidRPr="00C04580">
              <w:rPr>
                <w:rFonts w:ascii="Arial" w:hAnsi="Arial" w:cs="Arial"/>
                <w:sz w:val="20"/>
                <w:szCs w:val="20"/>
              </w:rPr>
              <w:t>201</w:t>
            </w:r>
            <w:r w:rsidR="007A7A2F">
              <w:rPr>
                <w:rFonts w:ascii="Arial" w:hAnsi="Arial" w:cs="Arial"/>
                <w:sz w:val="20"/>
                <w:szCs w:val="20"/>
              </w:rPr>
              <w:t>4</w:t>
            </w:r>
            <w:r w:rsidRPr="00C0458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8150BD">
              <w:rPr>
                <w:rFonts w:ascii="Arial" w:hAnsi="Arial" w:cs="Arial"/>
                <w:sz w:val="20"/>
                <w:szCs w:val="20"/>
              </w:rPr>
              <w:t>7</w:t>
            </w:r>
            <w:r w:rsidRPr="00C04580">
              <w:rPr>
                <w:rFonts w:ascii="Arial" w:hAnsi="Arial" w:cs="Arial"/>
                <w:sz w:val="20"/>
                <w:szCs w:val="20"/>
              </w:rPr>
              <w:t>-</w:t>
            </w:r>
            <w:r w:rsidR="007A7A2F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>
            <w:pPr>
              <w:spacing w:before="40" w:after="40"/>
              <w:rPr>
                <w:rFonts w:ascii="Arial" w:eastAsia="MS PGothic" w:hAnsi="Arial" w:cs="Arial"/>
                <w:sz w:val="20"/>
                <w:szCs w:val="20"/>
              </w:rPr>
            </w:pPr>
            <w:r w:rsidRPr="00C04580">
              <w:rPr>
                <w:rFonts w:ascii="Arial" w:hAnsi="Arial" w:cs="Arial"/>
                <w:sz w:val="20"/>
                <w:szCs w:val="20"/>
              </w:rPr>
              <w:t>Document Creation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580" w:rsidRPr="00C04580" w:rsidRDefault="00C04580" w:rsidP="007A7A2F">
            <w:pPr>
              <w:spacing w:before="40" w:after="40"/>
              <w:rPr>
                <w:rFonts w:ascii="Arial" w:eastAsia="MS PGothic" w:hAnsi="Arial" w:cs="Arial"/>
                <w:sz w:val="20"/>
                <w:szCs w:val="20"/>
              </w:rPr>
            </w:pPr>
            <w:r w:rsidRPr="00C04580">
              <w:rPr>
                <w:rFonts w:ascii="Arial" w:hAnsi="Arial" w:cs="Arial"/>
                <w:sz w:val="20"/>
                <w:szCs w:val="20"/>
              </w:rPr>
              <w:t>1.</w:t>
            </w:r>
            <w:r w:rsidR="007A7A2F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C04580" w:rsidRDefault="00C04580" w:rsidP="00C04580">
      <w:pPr>
        <w:rPr>
          <w:rFonts w:ascii="Arial" w:eastAsia="MS PGothic" w:hAnsi="Arial" w:cs="Arial"/>
          <w:b/>
          <w:sz w:val="20"/>
          <w:szCs w:val="20"/>
        </w:rPr>
      </w:pPr>
    </w:p>
    <w:p w:rsidR="006A0070" w:rsidRPr="00E840FF" w:rsidRDefault="006A0070">
      <w:pPr>
        <w:rPr>
          <w:rFonts w:ascii="Arial" w:hAnsi="Arial" w:cs="Arial"/>
        </w:rPr>
      </w:pPr>
    </w:p>
    <w:p w:rsidR="00C174AF" w:rsidRPr="00C174AF" w:rsidRDefault="00C174AF" w:rsidP="00C174AF">
      <w:pPr>
        <w:pStyle w:val="TOCHeading"/>
        <w:rPr>
          <w:rFonts w:ascii="Arial" w:hAnsi="Arial" w:cs="Arial"/>
          <w:color w:val="auto"/>
        </w:rPr>
      </w:pPr>
      <w:bookmarkStart w:id="1" w:name="_Toc194030571"/>
      <w:r w:rsidRPr="00C174AF">
        <w:rPr>
          <w:rFonts w:ascii="Arial" w:hAnsi="Arial" w:cs="Arial"/>
          <w:color w:val="auto"/>
        </w:rPr>
        <w:t>Table of Contents</w:t>
      </w:r>
      <w:bookmarkEnd w:id="1"/>
    </w:p>
    <w:p w:rsidR="00E36F02" w:rsidRPr="00E36F02" w:rsidRDefault="005F6E94">
      <w:pPr>
        <w:pStyle w:val="TOC1"/>
        <w:tabs>
          <w:tab w:val="left" w:pos="72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r w:rsidRPr="00E36F02">
        <w:rPr>
          <w:rFonts w:ascii="Arial" w:hAnsi="Arial" w:cs="Arial"/>
          <w:sz w:val="20"/>
          <w:szCs w:val="20"/>
        </w:rPr>
        <w:fldChar w:fldCharType="begin"/>
      </w:r>
      <w:r w:rsidR="00C174AF" w:rsidRPr="00E36F02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E36F02">
        <w:rPr>
          <w:rFonts w:ascii="Arial" w:hAnsi="Arial" w:cs="Arial"/>
          <w:sz w:val="20"/>
          <w:szCs w:val="20"/>
        </w:rPr>
        <w:fldChar w:fldCharType="separate"/>
      </w:r>
      <w:hyperlink w:anchor="_Toc330471660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1.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Introduction: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_Toc330471660 \h </w:instrText>
        </w:r>
        <w:r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E36F02" w:rsidRPr="00E36F02" w:rsidRDefault="004E249E">
      <w:pPr>
        <w:pStyle w:val="TOC1"/>
        <w:tabs>
          <w:tab w:val="left" w:pos="72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hyperlink w:anchor="_Toc330471661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2.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Overall Description: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_Toc330471661 \h </w:instrTex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E36F02" w:rsidRPr="00E36F02" w:rsidRDefault="004E249E">
      <w:pPr>
        <w:pStyle w:val="TOC1"/>
        <w:tabs>
          <w:tab w:val="left" w:pos="72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hyperlink w:anchor="_Toc330471662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3.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General Information: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_Toc330471662 \h </w:instrTex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3</w: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E36F02" w:rsidRPr="00E36F02" w:rsidRDefault="004E249E">
      <w:pPr>
        <w:pStyle w:val="TOC1"/>
        <w:tabs>
          <w:tab w:val="left" w:pos="72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hyperlink w:anchor="_Toc330471663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4.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System Features: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_Toc330471663 \h </w:instrTex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E36F02" w:rsidRPr="00E36F02" w:rsidRDefault="004E249E">
      <w:pPr>
        <w:pStyle w:val="TOC2"/>
        <w:tabs>
          <w:tab w:val="left" w:pos="96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hyperlink w:anchor="_Toc330471664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4.1.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Patient List: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_Toc330471664 \h </w:instrTex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4</w: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E36F02" w:rsidRPr="00E36F02" w:rsidRDefault="004E249E">
      <w:pPr>
        <w:pStyle w:val="TOC2"/>
        <w:tabs>
          <w:tab w:val="left" w:pos="96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hyperlink w:anchor="_Toc330471665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4.2.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Patient Details: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_Toc330471665 \h </w:instrTex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E36F02" w:rsidRPr="00E36F02" w:rsidRDefault="004E249E">
      <w:pPr>
        <w:pStyle w:val="TOC1"/>
        <w:tabs>
          <w:tab w:val="left" w:pos="72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hyperlink w:anchor="_Toc330471666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5.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Technologies that we Prefers: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_Toc330471666 \h </w:instrTex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6</w: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E36F02" w:rsidRPr="00E36F02" w:rsidRDefault="004E249E">
      <w:pPr>
        <w:pStyle w:val="TOC1"/>
        <w:tabs>
          <w:tab w:val="left" w:pos="720"/>
          <w:tab w:val="right" w:leader="dot" w:pos="9620"/>
        </w:tabs>
        <w:rPr>
          <w:rFonts w:ascii="Arial" w:eastAsiaTheme="minorEastAsia" w:hAnsi="Arial" w:cs="Arial"/>
          <w:noProof/>
          <w:sz w:val="20"/>
          <w:szCs w:val="20"/>
          <w:lang w:eastAsia="en-US"/>
        </w:rPr>
      </w:pPr>
      <w:hyperlink w:anchor="_Toc330471667" w:history="1"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6.</w:t>
        </w:r>
        <w:r w:rsidR="00E36F02" w:rsidRPr="00E36F02">
          <w:rPr>
            <w:rFonts w:ascii="Arial" w:eastAsiaTheme="minorEastAsia" w:hAnsi="Arial" w:cs="Arial"/>
            <w:noProof/>
            <w:sz w:val="20"/>
            <w:szCs w:val="20"/>
            <w:lang w:eastAsia="en-US"/>
          </w:rPr>
          <w:tab/>
        </w:r>
        <w:r w:rsidR="00E36F02" w:rsidRPr="00E36F02">
          <w:rPr>
            <w:rStyle w:val="Hyperlink"/>
            <w:rFonts w:ascii="Arial" w:hAnsi="Arial" w:cs="Arial"/>
            <w:noProof/>
            <w:sz w:val="20"/>
            <w:szCs w:val="20"/>
          </w:rPr>
          <w:t>Deliverable:</w:t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_Toc330471667 \h </w:instrTex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="00E36F02" w:rsidRPr="00E36F02">
          <w:rPr>
            <w:rFonts w:ascii="Arial" w:hAnsi="Arial" w:cs="Arial"/>
            <w:noProof/>
            <w:webHidden/>
            <w:sz w:val="20"/>
            <w:szCs w:val="20"/>
          </w:rPr>
          <w:t>6</w:t>
        </w:r>
        <w:r w:rsidR="005F6E94" w:rsidRPr="00E36F0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CC061C" w:rsidRDefault="005F6E94" w:rsidP="00C174AF">
      <w:pPr>
        <w:suppressAutoHyphens w:val="0"/>
        <w:rPr>
          <w:rFonts w:ascii="Arial" w:hAnsi="Arial" w:cs="Arial"/>
        </w:rPr>
      </w:pPr>
      <w:r w:rsidRPr="00E36F02">
        <w:rPr>
          <w:rFonts w:ascii="Arial" w:hAnsi="Arial" w:cs="Arial"/>
          <w:sz w:val="20"/>
          <w:szCs w:val="20"/>
        </w:rPr>
        <w:fldChar w:fldCharType="end"/>
      </w:r>
      <w:r w:rsidR="00CC061C">
        <w:rPr>
          <w:rFonts w:ascii="Arial" w:hAnsi="Arial" w:cs="Arial"/>
        </w:rPr>
        <w:br w:type="page"/>
      </w:r>
    </w:p>
    <w:p w:rsidR="00015BF8" w:rsidRPr="00BA4D92" w:rsidRDefault="001E0ED7" w:rsidP="00BA4D92">
      <w:pPr>
        <w:pStyle w:val="Heading1"/>
        <w:rPr>
          <w:rFonts w:ascii="Arial" w:hAnsi="Arial" w:cs="Arial"/>
          <w:sz w:val="24"/>
        </w:rPr>
      </w:pPr>
      <w:bookmarkStart w:id="2" w:name="_Toc330471660"/>
      <w:r w:rsidRPr="00BA4D92">
        <w:rPr>
          <w:rFonts w:ascii="Arial" w:hAnsi="Arial" w:cs="Arial"/>
          <w:sz w:val="24"/>
        </w:rPr>
        <w:lastRenderedPageBreak/>
        <w:t>Introduction</w:t>
      </w:r>
      <w:r w:rsidR="00C04580" w:rsidRPr="00BA4D92">
        <w:rPr>
          <w:rFonts w:ascii="Arial" w:hAnsi="Arial" w:cs="Arial"/>
          <w:sz w:val="24"/>
        </w:rPr>
        <w:t>:</w:t>
      </w:r>
      <w:bookmarkEnd w:id="2"/>
    </w:p>
    <w:p w:rsidR="00C04580" w:rsidRDefault="00E91556" w:rsidP="007114B8">
      <w:pPr>
        <w:ind w:right="18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8150BD" w:rsidRDefault="008150BD" w:rsidP="008150BD">
      <w:pPr>
        <w:ind w:left="720" w:right="180"/>
        <w:rPr>
          <w:rFonts w:ascii="Arial" w:hAnsi="Arial" w:cs="Arial"/>
          <w:sz w:val="20"/>
          <w:szCs w:val="20"/>
        </w:rPr>
      </w:pPr>
      <w:r w:rsidRPr="008150BD">
        <w:rPr>
          <w:rFonts w:ascii="Arial" w:hAnsi="Arial" w:cs="Arial"/>
          <w:sz w:val="20"/>
          <w:szCs w:val="20"/>
        </w:rPr>
        <w:t xml:space="preserve">You need to develop </w:t>
      </w:r>
      <w:r>
        <w:rPr>
          <w:rFonts w:ascii="Arial" w:hAnsi="Arial" w:cs="Arial"/>
          <w:sz w:val="20"/>
          <w:szCs w:val="20"/>
        </w:rPr>
        <w:t xml:space="preserve">a small </w:t>
      </w:r>
      <w:proofErr w:type="gramStart"/>
      <w:r w:rsidR="00916A75">
        <w:rPr>
          <w:rFonts w:ascii="Arial" w:hAnsi="Arial" w:cs="Arial"/>
          <w:sz w:val="20"/>
          <w:szCs w:val="20"/>
        </w:rPr>
        <w:t>PHP</w:t>
      </w:r>
      <w:r w:rsidR="00E91556">
        <w:rPr>
          <w:rFonts w:ascii="Arial" w:hAnsi="Arial" w:cs="Arial"/>
          <w:sz w:val="20"/>
          <w:szCs w:val="20"/>
        </w:rPr>
        <w:t xml:space="preserve"> </w:t>
      </w:r>
      <w:r w:rsidR="00736DD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</w:t>
      </w:r>
      <w:proofErr w:type="gramEnd"/>
      <w:r w:rsidR="00736DD4">
        <w:rPr>
          <w:rFonts w:ascii="Arial" w:hAnsi="Arial" w:cs="Arial"/>
          <w:sz w:val="20"/>
          <w:szCs w:val="20"/>
        </w:rPr>
        <w:t xml:space="preserve"> related to patient management</w:t>
      </w:r>
      <w:r>
        <w:rPr>
          <w:rFonts w:ascii="Arial" w:hAnsi="Arial" w:cs="Arial"/>
          <w:sz w:val="20"/>
          <w:szCs w:val="20"/>
        </w:rPr>
        <w:t>.</w:t>
      </w:r>
      <w:r w:rsidR="00916A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main feature</w:t>
      </w:r>
      <w:r w:rsidR="00736DD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of the apps are </w:t>
      </w:r>
      <w:proofErr w:type="gramStart"/>
      <w:r>
        <w:rPr>
          <w:rFonts w:ascii="Arial" w:hAnsi="Arial" w:cs="Arial"/>
          <w:sz w:val="20"/>
          <w:szCs w:val="20"/>
        </w:rPr>
        <w:t>following :</w:t>
      </w:r>
      <w:proofErr w:type="gramEnd"/>
    </w:p>
    <w:p w:rsidR="008150BD" w:rsidRDefault="008150BD" w:rsidP="008150BD">
      <w:pPr>
        <w:ind w:left="720" w:right="180"/>
        <w:rPr>
          <w:rFonts w:ascii="Arial" w:hAnsi="Arial" w:cs="Arial"/>
          <w:sz w:val="20"/>
          <w:szCs w:val="20"/>
        </w:rPr>
      </w:pPr>
    </w:p>
    <w:p w:rsidR="008150BD" w:rsidRDefault="008150BD" w:rsidP="00B92128">
      <w:pPr>
        <w:pStyle w:val="ListParagraph"/>
        <w:numPr>
          <w:ilvl w:val="0"/>
          <w:numId w:val="6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of patient</w:t>
      </w:r>
      <w:r w:rsidR="00F46E9A">
        <w:rPr>
          <w:rFonts w:ascii="Arial" w:hAnsi="Arial" w:cs="Arial"/>
          <w:sz w:val="20"/>
          <w:szCs w:val="20"/>
        </w:rPr>
        <w:t>s</w:t>
      </w:r>
    </w:p>
    <w:p w:rsidR="008150BD" w:rsidRDefault="008150BD" w:rsidP="00B92128">
      <w:pPr>
        <w:pStyle w:val="ListParagraph"/>
        <w:numPr>
          <w:ilvl w:val="0"/>
          <w:numId w:val="6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Details of Patient</w:t>
      </w:r>
    </w:p>
    <w:p w:rsidR="008150BD" w:rsidRPr="008150BD" w:rsidRDefault="00736DD4" w:rsidP="00B92128">
      <w:pPr>
        <w:pStyle w:val="ListParagraph"/>
        <w:numPr>
          <w:ilvl w:val="0"/>
          <w:numId w:val="6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 and</w:t>
      </w:r>
      <w:r w:rsidR="008150BD">
        <w:rPr>
          <w:rFonts w:ascii="Arial" w:hAnsi="Arial" w:cs="Arial"/>
          <w:sz w:val="20"/>
          <w:szCs w:val="20"/>
        </w:rPr>
        <w:t xml:space="preserve"> Delete functionality.</w:t>
      </w:r>
    </w:p>
    <w:p w:rsidR="008150BD" w:rsidRPr="008150BD" w:rsidRDefault="008150BD" w:rsidP="008150BD">
      <w:pPr>
        <w:ind w:left="720" w:right="180"/>
        <w:rPr>
          <w:rFonts w:ascii="Arial" w:hAnsi="Arial" w:cs="Arial"/>
          <w:sz w:val="20"/>
          <w:szCs w:val="20"/>
        </w:rPr>
      </w:pPr>
    </w:p>
    <w:p w:rsidR="001E0ED7" w:rsidRDefault="001E0ED7" w:rsidP="001E0ED7">
      <w:pPr>
        <w:ind w:right="180"/>
        <w:rPr>
          <w:rFonts w:ascii="Arial" w:hAnsi="Arial" w:cs="Arial"/>
          <w:sz w:val="20"/>
          <w:szCs w:val="20"/>
        </w:rPr>
      </w:pPr>
    </w:p>
    <w:p w:rsidR="00C80942" w:rsidRDefault="00C80942" w:rsidP="001E0ED7">
      <w:pPr>
        <w:ind w:right="180"/>
        <w:rPr>
          <w:rFonts w:ascii="Arial" w:hAnsi="Arial" w:cs="Arial"/>
          <w:sz w:val="20"/>
          <w:szCs w:val="20"/>
        </w:rPr>
      </w:pPr>
    </w:p>
    <w:p w:rsidR="001E0ED7" w:rsidRPr="00BA4D92" w:rsidRDefault="001E0ED7" w:rsidP="00BA4D92">
      <w:pPr>
        <w:pStyle w:val="Heading1"/>
        <w:rPr>
          <w:rFonts w:ascii="Arial" w:hAnsi="Arial" w:cs="Arial"/>
          <w:sz w:val="24"/>
        </w:rPr>
      </w:pPr>
      <w:bookmarkStart w:id="3" w:name="_Toc330471661"/>
      <w:r w:rsidRPr="00BA4D92">
        <w:rPr>
          <w:rFonts w:ascii="Arial" w:hAnsi="Arial" w:cs="Arial"/>
          <w:sz w:val="24"/>
        </w:rPr>
        <w:t>Overall Description:</w:t>
      </w:r>
      <w:bookmarkEnd w:id="3"/>
    </w:p>
    <w:p w:rsidR="001E0ED7" w:rsidRDefault="001E0ED7" w:rsidP="001E0ED7">
      <w:pPr>
        <w:ind w:right="180"/>
        <w:rPr>
          <w:rFonts w:ascii="Arial" w:hAnsi="Arial" w:cs="Arial"/>
          <w:sz w:val="20"/>
          <w:szCs w:val="20"/>
        </w:rPr>
      </w:pPr>
    </w:p>
    <w:p w:rsidR="00F46E9A" w:rsidRDefault="00736DD4" w:rsidP="00B92128">
      <w:pPr>
        <w:pStyle w:val="ListParagraph"/>
        <w:numPr>
          <w:ilvl w:val="0"/>
          <w:numId w:val="12"/>
        </w:numPr>
        <w:ind w:right="180"/>
        <w:rPr>
          <w:rFonts w:ascii="Arial" w:hAnsi="Arial" w:cs="Arial"/>
          <w:sz w:val="20"/>
          <w:szCs w:val="20"/>
        </w:rPr>
      </w:pPr>
      <w:r w:rsidRPr="00F46E9A">
        <w:rPr>
          <w:rFonts w:ascii="Arial" w:hAnsi="Arial" w:cs="Arial"/>
          <w:sz w:val="20"/>
          <w:szCs w:val="20"/>
        </w:rPr>
        <w:t xml:space="preserve">Patient general information (Name, Age and Sex) will be shown in a grid/list. </w:t>
      </w:r>
    </w:p>
    <w:p w:rsidR="00F46E9A" w:rsidRDefault="00736DD4" w:rsidP="00B92128">
      <w:pPr>
        <w:pStyle w:val="ListParagraph"/>
        <w:numPr>
          <w:ilvl w:val="0"/>
          <w:numId w:val="12"/>
        </w:numPr>
        <w:ind w:right="180"/>
        <w:rPr>
          <w:rFonts w:ascii="Arial" w:hAnsi="Arial" w:cs="Arial"/>
          <w:sz w:val="20"/>
          <w:szCs w:val="20"/>
        </w:rPr>
      </w:pPr>
      <w:r w:rsidRPr="00F46E9A">
        <w:rPr>
          <w:rFonts w:ascii="Arial" w:hAnsi="Arial" w:cs="Arial"/>
          <w:sz w:val="20"/>
          <w:szCs w:val="20"/>
        </w:rPr>
        <w:t>There is “Edit”</w:t>
      </w:r>
      <w:r w:rsidR="00F46E9A" w:rsidRPr="00F46E9A">
        <w:rPr>
          <w:rFonts w:ascii="Arial" w:hAnsi="Arial" w:cs="Arial"/>
          <w:sz w:val="20"/>
          <w:szCs w:val="20"/>
        </w:rPr>
        <w:t>, “Delete”</w:t>
      </w:r>
      <w:r w:rsidRPr="00F46E9A">
        <w:rPr>
          <w:rFonts w:ascii="Arial" w:hAnsi="Arial" w:cs="Arial"/>
          <w:sz w:val="20"/>
          <w:szCs w:val="20"/>
        </w:rPr>
        <w:t xml:space="preserve"> button in each row of the grid/list. </w:t>
      </w:r>
    </w:p>
    <w:p w:rsidR="00F46E9A" w:rsidRDefault="00736DD4" w:rsidP="00B92128">
      <w:pPr>
        <w:pStyle w:val="ListParagraph"/>
        <w:numPr>
          <w:ilvl w:val="0"/>
          <w:numId w:val="12"/>
        </w:numPr>
        <w:ind w:right="180"/>
        <w:rPr>
          <w:rFonts w:ascii="Arial" w:hAnsi="Arial" w:cs="Arial"/>
          <w:sz w:val="20"/>
          <w:szCs w:val="20"/>
        </w:rPr>
      </w:pPr>
      <w:r w:rsidRPr="00F46E9A">
        <w:rPr>
          <w:rFonts w:ascii="Arial" w:hAnsi="Arial" w:cs="Arial"/>
          <w:sz w:val="20"/>
          <w:szCs w:val="20"/>
        </w:rPr>
        <w:t xml:space="preserve">Clicking on the “Edit” button will show patient </w:t>
      </w:r>
      <w:r w:rsidR="003C0DA6" w:rsidRPr="00F46E9A">
        <w:rPr>
          <w:rFonts w:ascii="Arial" w:hAnsi="Arial" w:cs="Arial"/>
          <w:sz w:val="20"/>
          <w:szCs w:val="20"/>
        </w:rPr>
        <w:t xml:space="preserve">updated </w:t>
      </w:r>
      <w:r w:rsidRPr="00F46E9A">
        <w:rPr>
          <w:rFonts w:ascii="Arial" w:hAnsi="Arial" w:cs="Arial"/>
          <w:sz w:val="20"/>
          <w:szCs w:val="20"/>
        </w:rPr>
        <w:t>details</w:t>
      </w:r>
      <w:r w:rsidR="003C0DA6" w:rsidRPr="00F46E9A">
        <w:rPr>
          <w:rFonts w:ascii="Arial" w:hAnsi="Arial" w:cs="Arial"/>
          <w:sz w:val="20"/>
          <w:szCs w:val="20"/>
        </w:rPr>
        <w:t xml:space="preserve"> information</w:t>
      </w:r>
      <w:r w:rsidRPr="00F46E9A">
        <w:rPr>
          <w:rFonts w:ascii="Arial" w:hAnsi="Arial" w:cs="Arial"/>
          <w:sz w:val="20"/>
          <w:szCs w:val="20"/>
        </w:rPr>
        <w:t xml:space="preserve">. </w:t>
      </w:r>
      <w:r w:rsidR="00F46E9A" w:rsidRPr="00F46E9A">
        <w:rPr>
          <w:rFonts w:ascii="Arial" w:hAnsi="Arial" w:cs="Arial"/>
          <w:sz w:val="20"/>
          <w:szCs w:val="20"/>
        </w:rPr>
        <w:t xml:space="preserve"> </w:t>
      </w:r>
    </w:p>
    <w:p w:rsidR="00F46E9A" w:rsidRDefault="00736DD4" w:rsidP="00B92128">
      <w:pPr>
        <w:pStyle w:val="ListParagraph"/>
        <w:numPr>
          <w:ilvl w:val="0"/>
          <w:numId w:val="12"/>
        </w:numPr>
        <w:ind w:right="180"/>
        <w:rPr>
          <w:rFonts w:ascii="Arial" w:hAnsi="Arial" w:cs="Arial"/>
          <w:sz w:val="20"/>
          <w:szCs w:val="20"/>
        </w:rPr>
      </w:pPr>
      <w:r w:rsidRPr="00F46E9A">
        <w:rPr>
          <w:rFonts w:ascii="Arial" w:hAnsi="Arial" w:cs="Arial"/>
          <w:sz w:val="20"/>
          <w:szCs w:val="20"/>
        </w:rPr>
        <w:t xml:space="preserve">User can edit information from details screen. </w:t>
      </w:r>
    </w:p>
    <w:p w:rsidR="00C80942" w:rsidRPr="00F46E9A" w:rsidRDefault="00F46E9A" w:rsidP="00B92128">
      <w:pPr>
        <w:pStyle w:val="ListParagraph"/>
        <w:numPr>
          <w:ilvl w:val="0"/>
          <w:numId w:val="12"/>
        </w:numPr>
        <w:ind w:right="180"/>
        <w:rPr>
          <w:rFonts w:ascii="Arial" w:hAnsi="Arial" w:cs="Arial"/>
          <w:sz w:val="20"/>
          <w:szCs w:val="20"/>
        </w:rPr>
      </w:pPr>
      <w:r w:rsidRPr="00F46E9A">
        <w:rPr>
          <w:rFonts w:ascii="Arial" w:hAnsi="Arial" w:cs="Arial"/>
          <w:sz w:val="20"/>
          <w:szCs w:val="20"/>
        </w:rPr>
        <w:t>Clicking “Delete” button will delete particular patient record.</w:t>
      </w:r>
    </w:p>
    <w:p w:rsidR="00C80942" w:rsidRDefault="00C80942" w:rsidP="00C80942">
      <w:pPr>
        <w:ind w:right="180"/>
        <w:rPr>
          <w:rFonts w:ascii="Arial" w:hAnsi="Arial" w:cs="Arial"/>
          <w:sz w:val="20"/>
          <w:szCs w:val="20"/>
        </w:rPr>
      </w:pPr>
    </w:p>
    <w:p w:rsidR="00C80942" w:rsidRDefault="00C80942" w:rsidP="00C80942">
      <w:pPr>
        <w:ind w:right="180"/>
        <w:rPr>
          <w:rFonts w:ascii="Arial" w:hAnsi="Arial" w:cs="Arial"/>
          <w:sz w:val="20"/>
          <w:szCs w:val="20"/>
        </w:rPr>
      </w:pPr>
    </w:p>
    <w:p w:rsidR="00C80942" w:rsidRDefault="00C80942" w:rsidP="00C80942">
      <w:pPr>
        <w:ind w:right="180"/>
        <w:rPr>
          <w:rFonts w:ascii="Arial" w:hAnsi="Arial" w:cs="Arial"/>
          <w:sz w:val="20"/>
          <w:szCs w:val="20"/>
        </w:rPr>
      </w:pPr>
    </w:p>
    <w:p w:rsidR="00C80942" w:rsidRPr="00C80942" w:rsidRDefault="00973363" w:rsidP="00C80942">
      <w:pPr>
        <w:pStyle w:val="Heading1"/>
        <w:rPr>
          <w:rFonts w:ascii="Arial" w:hAnsi="Arial" w:cs="Arial"/>
          <w:sz w:val="24"/>
        </w:rPr>
      </w:pPr>
      <w:bookmarkStart w:id="4" w:name="_Toc330471662"/>
      <w:r>
        <w:rPr>
          <w:rFonts w:ascii="Arial" w:hAnsi="Arial" w:cs="Arial"/>
          <w:sz w:val="24"/>
        </w:rPr>
        <w:t>Gene</w:t>
      </w:r>
      <w:r w:rsidR="00C80942" w:rsidRPr="00C80942">
        <w:rPr>
          <w:rFonts w:ascii="Arial" w:hAnsi="Arial" w:cs="Arial"/>
          <w:sz w:val="24"/>
        </w:rPr>
        <w:t>ral Information:</w:t>
      </w:r>
      <w:bookmarkEnd w:id="4"/>
    </w:p>
    <w:p w:rsidR="00DA46EF" w:rsidRDefault="00DA46EF">
      <w:pPr>
        <w:suppressAutoHyphens w:val="0"/>
        <w:rPr>
          <w:rFonts w:eastAsia="Calibri"/>
        </w:rPr>
      </w:pPr>
    </w:p>
    <w:p w:rsidR="00C80942" w:rsidRDefault="00C80942" w:rsidP="00B921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ar-SA"/>
        </w:rPr>
      </w:pPr>
      <w:r w:rsidRPr="00C80942">
        <w:rPr>
          <w:rFonts w:ascii="Arial" w:eastAsia="Times New Roman" w:hAnsi="Arial" w:cs="Arial"/>
          <w:sz w:val="20"/>
          <w:szCs w:val="20"/>
          <w:lang w:eastAsia="ar-SA"/>
        </w:rPr>
        <w:t xml:space="preserve">Application Name: </w:t>
      </w:r>
      <w:r w:rsidR="00AC78B4">
        <w:rPr>
          <w:rFonts w:ascii="Arial" w:eastAsia="Times New Roman" w:hAnsi="Arial" w:cs="Arial"/>
          <w:sz w:val="20"/>
          <w:szCs w:val="20"/>
          <w:lang w:eastAsia="ar-SA"/>
        </w:rPr>
        <w:tab/>
      </w:r>
      <w:r w:rsidR="00AC78B4">
        <w:rPr>
          <w:rFonts w:ascii="Arial" w:eastAsia="Times New Roman" w:hAnsi="Arial" w:cs="Arial"/>
          <w:sz w:val="20"/>
          <w:szCs w:val="20"/>
          <w:lang w:eastAsia="ar-SA"/>
        </w:rPr>
        <w:tab/>
      </w:r>
      <w:r w:rsidRPr="00AC78B4">
        <w:rPr>
          <w:rFonts w:ascii="Arial" w:eastAsia="Times New Roman" w:hAnsi="Arial" w:cs="Arial"/>
          <w:i/>
          <w:sz w:val="20"/>
          <w:szCs w:val="20"/>
          <w:lang w:eastAsia="ar-SA"/>
        </w:rPr>
        <w:t>Patient Info Pad</w:t>
      </w:r>
    </w:p>
    <w:p w:rsidR="00C80942" w:rsidRDefault="00C80942" w:rsidP="00B921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ar-SA"/>
        </w:rPr>
      </w:pPr>
      <w:r>
        <w:rPr>
          <w:rFonts w:ascii="Arial" w:eastAsia="Times New Roman" w:hAnsi="Arial" w:cs="Arial"/>
          <w:sz w:val="20"/>
          <w:szCs w:val="20"/>
          <w:lang w:eastAsia="ar-SA"/>
        </w:rPr>
        <w:t xml:space="preserve">Development Framework: </w:t>
      </w:r>
      <w:r w:rsidR="00AC78B4">
        <w:rPr>
          <w:rFonts w:ascii="Arial" w:eastAsia="Times New Roman" w:hAnsi="Arial" w:cs="Arial"/>
          <w:sz w:val="20"/>
          <w:szCs w:val="20"/>
          <w:lang w:eastAsia="ar-SA"/>
        </w:rPr>
        <w:tab/>
      </w:r>
      <w:r w:rsidR="006B05E6">
        <w:rPr>
          <w:rFonts w:ascii="Arial" w:eastAsia="Times New Roman" w:hAnsi="Arial" w:cs="Arial"/>
          <w:sz w:val="20"/>
          <w:szCs w:val="20"/>
          <w:lang w:eastAsia="ar-SA"/>
        </w:rPr>
        <w:t>No Frameworks should be used</w:t>
      </w:r>
    </w:p>
    <w:p w:rsidR="007A7A2F" w:rsidRDefault="00E91556" w:rsidP="00B921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ar-SA"/>
        </w:rPr>
      </w:pPr>
      <w:r>
        <w:rPr>
          <w:rFonts w:ascii="Arial" w:eastAsia="Times New Roman" w:hAnsi="Arial" w:cs="Arial"/>
          <w:sz w:val="20"/>
          <w:szCs w:val="20"/>
          <w:lang w:eastAsia="ar-SA"/>
        </w:rPr>
        <w:t>MV</w:t>
      </w:r>
      <w:r w:rsidR="006B05E6">
        <w:rPr>
          <w:rFonts w:ascii="Arial" w:eastAsia="Times New Roman" w:hAnsi="Arial" w:cs="Arial"/>
          <w:sz w:val="20"/>
          <w:szCs w:val="20"/>
          <w:lang w:eastAsia="ar-SA"/>
        </w:rPr>
        <w:t>C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pattern must be taken into consideration.</w:t>
      </w:r>
      <w:bookmarkStart w:id="5" w:name="_GoBack"/>
      <w:bookmarkEnd w:id="5"/>
    </w:p>
    <w:p w:rsidR="007A7A2F" w:rsidRDefault="007A7A2F" w:rsidP="00B921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ar-SA"/>
        </w:rPr>
      </w:pPr>
      <w:r>
        <w:rPr>
          <w:rFonts w:ascii="Arial" w:eastAsia="Times New Roman" w:hAnsi="Arial" w:cs="Arial"/>
          <w:sz w:val="20"/>
          <w:szCs w:val="20"/>
          <w:lang w:eastAsia="ar-SA"/>
        </w:rPr>
        <w:t xml:space="preserve">All UI must be developed using </w:t>
      </w:r>
      <w:proofErr w:type="spellStart"/>
      <w:r>
        <w:rPr>
          <w:rFonts w:ascii="Arial" w:eastAsia="Times New Roman" w:hAnsi="Arial" w:cs="Arial"/>
          <w:sz w:val="20"/>
          <w:szCs w:val="20"/>
          <w:lang w:eastAsia="ar-SA"/>
        </w:rPr>
        <w:t>css</w:t>
      </w:r>
      <w:proofErr w:type="spellEnd"/>
      <w:r>
        <w:rPr>
          <w:rFonts w:ascii="Arial" w:eastAsia="Times New Roman" w:hAnsi="Arial" w:cs="Arial"/>
          <w:sz w:val="20"/>
          <w:szCs w:val="20"/>
          <w:lang w:eastAsia="ar-SA"/>
        </w:rPr>
        <w:t xml:space="preserve"> and </w:t>
      </w:r>
      <w:proofErr w:type="spellStart"/>
      <w:r>
        <w:rPr>
          <w:rFonts w:ascii="Arial" w:eastAsia="Times New Roman" w:hAnsi="Arial" w:cs="Arial"/>
          <w:sz w:val="20"/>
          <w:szCs w:val="20"/>
          <w:lang w:eastAsia="ar-SA"/>
        </w:rPr>
        <w:t>jquery</w:t>
      </w:r>
      <w:proofErr w:type="spellEnd"/>
      <w:r>
        <w:rPr>
          <w:rFonts w:ascii="Arial" w:eastAsia="Times New Roman" w:hAnsi="Arial" w:cs="Arial"/>
          <w:sz w:val="20"/>
          <w:szCs w:val="20"/>
          <w:lang w:eastAsia="ar-SA"/>
        </w:rPr>
        <w:t xml:space="preserve"> UI </w:t>
      </w:r>
    </w:p>
    <w:p w:rsidR="007A7A2F" w:rsidRDefault="007A7A2F" w:rsidP="00B921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ar-SA"/>
        </w:rPr>
      </w:pPr>
      <w:r>
        <w:rPr>
          <w:rFonts w:ascii="Arial" w:eastAsia="Times New Roman" w:hAnsi="Arial" w:cs="Arial"/>
          <w:sz w:val="20"/>
          <w:szCs w:val="20"/>
          <w:lang w:eastAsia="ar-SA"/>
        </w:rPr>
        <w:t xml:space="preserve">All validation must be placed on client side according to the requirement of UI. </w:t>
      </w:r>
    </w:p>
    <w:p w:rsidR="00C80942" w:rsidRDefault="007A7A2F" w:rsidP="00B921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ar-SA"/>
        </w:rPr>
      </w:pPr>
      <w:r>
        <w:rPr>
          <w:rFonts w:ascii="Arial" w:eastAsia="Times New Roman" w:hAnsi="Arial" w:cs="Arial"/>
          <w:sz w:val="20"/>
          <w:szCs w:val="20"/>
          <w:lang w:eastAsia="ar-SA"/>
        </w:rPr>
        <w:t xml:space="preserve">Make the use of JSON while interacting with </w:t>
      </w:r>
      <w:proofErr w:type="spellStart"/>
      <w:r>
        <w:rPr>
          <w:rFonts w:ascii="Arial" w:eastAsia="Times New Roman" w:hAnsi="Arial" w:cs="Arial"/>
          <w:sz w:val="20"/>
          <w:szCs w:val="20"/>
          <w:lang w:eastAsia="ar-SA"/>
        </w:rPr>
        <w:t>mysql</w:t>
      </w:r>
      <w:proofErr w:type="spellEnd"/>
      <w:r>
        <w:rPr>
          <w:rFonts w:ascii="Arial" w:eastAsia="Times New Roman" w:hAnsi="Arial" w:cs="Arial"/>
          <w:sz w:val="20"/>
          <w:szCs w:val="20"/>
          <w:lang w:eastAsia="ar-SA"/>
        </w:rPr>
        <w:t xml:space="preserve"> database.</w:t>
      </w:r>
      <w:r w:rsidR="00E91556"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</w:p>
    <w:p w:rsidR="007A7A2F" w:rsidRDefault="007A7A2F" w:rsidP="00B921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0"/>
          <w:szCs w:val="20"/>
          <w:lang w:eastAsia="ar-SA"/>
        </w:rPr>
      </w:pPr>
      <w:r>
        <w:rPr>
          <w:rFonts w:ascii="Arial" w:eastAsia="Times New Roman" w:hAnsi="Arial" w:cs="Arial"/>
          <w:sz w:val="20"/>
          <w:szCs w:val="20"/>
          <w:lang w:eastAsia="ar-SA"/>
        </w:rPr>
        <w:t>Use of images while making buttons or UI is strictly prohibited.</w:t>
      </w:r>
    </w:p>
    <w:p w:rsidR="00C80942" w:rsidRDefault="00C80942">
      <w:pPr>
        <w:suppressAutoHyphens w:val="0"/>
        <w:rPr>
          <w:rFonts w:eastAsia="Calibri"/>
        </w:rPr>
      </w:pPr>
      <w:r>
        <w:rPr>
          <w:rFonts w:eastAsia="Calibri"/>
        </w:rPr>
        <w:br w:type="page"/>
      </w:r>
    </w:p>
    <w:p w:rsidR="00DA46EF" w:rsidRPr="00DA46EF" w:rsidRDefault="00DA46EF" w:rsidP="00DA46EF">
      <w:pPr>
        <w:ind w:left="1440"/>
        <w:rPr>
          <w:rFonts w:eastAsia="Calibri"/>
        </w:rPr>
      </w:pPr>
    </w:p>
    <w:p w:rsidR="00684EE0" w:rsidRPr="00BD7010" w:rsidRDefault="00BD7010" w:rsidP="00BD7010">
      <w:pPr>
        <w:pStyle w:val="Heading1"/>
        <w:rPr>
          <w:rFonts w:ascii="Arial" w:hAnsi="Arial" w:cs="Arial"/>
          <w:sz w:val="24"/>
        </w:rPr>
      </w:pPr>
      <w:bookmarkStart w:id="6" w:name="_Toc330471663"/>
      <w:r w:rsidRPr="00BD7010">
        <w:rPr>
          <w:rFonts w:ascii="Arial" w:hAnsi="Arial" w:cs="Arial"/>
          <w:sz w:val="24"/>
        </w:rPr>
        <w:t>System Features:</w:t>
      </w:r>
      <w:bookmarkEnd w:id="6"/>
    </w:p>
    <w:p w:rsidR="00684EE0" w:rsidRDefault="00684EE0" w:rsidP="00684EE0">
      <w:pPr>
        <w:ind w:right="180"/>
        <w:rPr>
          <w:rFonts w:ascii="Arial" w:hAnsi="Arial" w:cs="Arial"/>
          <w:sz w:val="20"/>
          <w:szCs w:val="20"/>
        </w:rPr>
      </w:pPr>
    </w:p>
    <w:p w:rsidR="00684EE0" w:rsidRPr="00BD7010" w:rsidRDefault="003E0FA0" w:rsidP="00BD7010">
      <w:pPr>
        <w:pStyle w:val="Heading2"/>
        <w:rPr>
          <w:rFonts w:ascii="Arial" w:hAnsi="Arial"/>
          <w:b w:val="0"/>
          <w:sz w:val="22"/>
          <w:szCs w:val="22"/>
        </w:rPr>
      </w:pPr>
      <w:bookmarkStart w:id="7" w:name="_Toc330471664"/>
      <w:r>
        <w:rPr>
          <w:rFonts w:ascii="Arial" w:hAnsi="Arial"/>
          <w:b w:val="0"/>
          <w:sz w:val="22"/>
          <w:szCs w:val="22"/>
        </w:rPr>
        <w:t>Patient List</w:t>
      </w:r>
      <w:r w:rsidR="00684EE0" w:rsidRPr="00BD7010">
        <w:rPr>
          <w:rFonts w:ascii="Arial" w:hAnsi="Arial"/>
          <w:b w:val="0"/>
          <w:sz w:val="22"/>
          <w:szCs w:val="22"/>
        </w:rPr>
        <w:t>:</w:t>
      </w:r>
      <w:bookmarkEnd w:id="7"/>
    </w:p>
    <w:p w:rsidR="00684EE0" w:rsidRDefault="00684EE0" w:rsidP="00684EE0">
      <w:pPr>
        <w:ind w:right="180"/>
        <w:rPr>
          <w:rFonts w:ascii="Arial" w:hAnsi="Arial" w:cs="Arial"/>
          <w:sz w:val="20"/>
          <w:szCs w:val="20"/>
        </w:rPr>
      </w:pPr>
    </w:p>
    <w:p w:rsidR="00684EE0" w:rsidRDefault="00BD2542" w:rsidP="00684EE0">
      <w:pPr>
        <w:ind w:right="180"/>
      </w:pPr>
      <w:r>
        <w:rPr>
          <w:noProof/>
          <w:lang w:eastAsia="en-US"/>
        </w:rPr>
        <w:drawing>
          <wp:inline distT="0" distB="0" distL="0" distR="0">
            <wp:extent cx="5135245" cy="3604260"/>
            <wp:effectExtent l="19050" t="19050" r="273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604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0FA0" w:rsidRPr="003E0FA0" w:rsidRDefault="003E0FA0" w:rsidP="003E0FA0">
      <w:pPr>
        <w:ind w:right="180"/>
        <w:jc w:val="center"/>
        <w:rPr>
          <w:rFonts w:ascii="Arial" w:hAnsi="Arial" w:cs="Arial"/>
          <w:sz w:val="20"/>
          <w:szCs w:val="20"/>
        </w:rPr>
      </w:pPr>
      <w:r w:rsidRPr="003E0FA0">
        <w:rPr>
          <w:rFonts w:ascii="Arial" w:hAnsi="Arial" w:cs="Arial"/>
          <w:sz w:val="20"/>
          <w:szCs w:val="20"/>
        </w:rPr>
        <w:t>Fig-1: Patient List</w:t>
      </w:r>
    </w:p>
    <w:p w:rsidR="00684EE0" w:rsidRDefault="00684EE0" w:rsidP="00684EE0">
      <w:pPr>
        <w:ind w:right="180"/>
        <w:rPr>
          <w:rFonts w:ascii="Arial" w:hAnsi="Arial" w:cs="Arial"/>
          <w:sz w:val="20"/>
          <w:szCs w:val="20"/>
        </w:rPr>
      </w:pPr>
    </w:p>
    <w:p w:rsidR="003E0FA0" w:rsidRDefault="00973363" w:rsidP="00684EE0">
      <w:pPr>
        <w:ind w:right="1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Pat</w:t>
      </w:r>
      <w:r w:rsidR="003E0FA0">
        <w:rPr>
          <w:rFonts w:ascii="Arial" w:hAnsi="Arial" w:cs="Arial"/>
          <w:sz w:val="20"/>
          <w:szCs w:val="20"/>
        </w:rPr>
        <w:t>ients</w:t>
      </w:r>
      <w:proofErr w:type="gramEnd"/>
      <w:r w:rsidR="003E0FA0">
        <w:rPr>
          <w:rFonts w:ascii="Arial" w:hAnsi="Arial" w:cs="Arial"/>
          <w:sz w:val="20"/>
          <w:szCs w:val="20"/>
        </w:rPr>
        <w:t xml:space="preserve"> general information will be shown in this screen. </w:t>
      </w:r>
    </w:p>
    <w:p w:rsidR="003E0FA0" w:rsidRDefault="003E0FA0" w:rsidP="00684EE0">
      <w:pPr>
        <w:ind w:right="180"/>
        <w:rPr>
          <w:rFonts w:ascii="Arial" w:hAnsi="Arial" w:cs="Arial"/>
          <w:sz w:val="20"/>
          <w:szCs w:val="20"/>
        </w:rPr>
      </w:pPr>
    </w:p>
    <w:p w:rsidR="003E0FA0" w:rsidRDefault="00465C30" w:rsidP="00B92128">
      <w:pPr>
        <w:pStyle w:val="ListParagraph"/>
        <w:numPr>
          <w:ilvl w:val="0"/>
          <w:numId w:val="2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list contains following information:</w:t>
      </w:r>
    </w:p>
    <w:p w:rsidR="00465C30" w:rsidRDefault="00465C30" w:rsidP="00465C30">
      <w:pPr>
        <w:pStyle w:val="ListParagraph"/>
        <w:ind w:right="180"/>
        <w:rPr>
          <w:rFonts w:ascii="Arial" w:hAnsi="Arial" w:cs="Arial"/>
          <w:sz w:val="20"/>
          <w:szCs w:val="20"/>
        </w:rPr>
      </w:pPr>
    </w:p>
    <w:p w:rsidR="003E0FA0" w:rsidRDefault="00465C30" w:rsidP="00B92128">
      <w:pPr>
        <w:pStyle w:val="ListParagraph"/>
        <w:numPr>
          <w:ilvl w:val="0"/>
          <w:numId w:val="8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Column:  Contains Patient Name (Given Name + Middle Name + Family Name)</w:t>
      </w:r>
    </w:p>
    <w:p w:rsidR="00465C30" w:rsidRDefault="00465C30" w:rsidP="00B92128">
      <w:pPr>
        <w:pStyle w:val="ListParagraph"/>
        <w:numPr>
          <w:ilvl w:val="0"/>
          <w:numId w:val="8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 Male=”M” , Female= “F”</w:t>
      </w:r>
    </w:p>
    <w:p w:rsidR="00465C30" w:rsidRDefault="00465C30" w:rsidP="00B92128">
      <w:pPr>
        <w:pStyle w:val="ListParagraph"/>
        <w:numPr>
          <w:ilvl w:val="0"/>
          <w:numId w:val="8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Age: Patient Age </w:t>
      </w:r>
    </w:p>
    <w:p w:rsidR="00BD2542" w:rsidRDefault="00BD2542" w:rsidP="00BD2542">
      <w:pPr>
        <w:pStyle w:val="ListParagraph"/>
        <w:ind w:right="180"/>
        <w:rPr>
          <w:rFonts w:ascii="Arial" w:hAnsi="Arial" w:cs="Arial"/>
          <w:sz w:val="20"/>
          <w:szCs w:val="20"/>
        </w:rPr>
      </w:pPr>
    </w:p>
    <w:p w:rsidR="00BD2542" w:rsidRDefault="00BD2542" w:rsidP="00B92128">
      <w:pPr>
        <w:pStyle w:val="ListParagraph"/>
        <w:numPr>
          <w:ilvl w:val="0"/>
          <w:numId w:val="2"/>
        </w:numPr>
        <w:ind w:right="1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Edit :</w:t>
      </w:r>
      <w:proofErr w:type="gramEnd"/>
      <w:r>
        <w:rPr>
          <w:rFonts w:ascii="Arial" w:hAnsi="Arial" w:cs="Arial"/>
          <w:sz w:val="20"/>
          <w:szCs w:val="20"/>
        </w:rPr>
        <w:t xml:space="preserve"> Clickin</w:t>
      </w:r>
      <w:r w:rsidR="005352EB">
        <w:rPr>
          <w:rFonts w:ascii="Arial" w:hAnsi="Arial" w:cs="Arial"/>
          <w:sz w:val="20"/>
          <w:szCs w:val="20"/>
        </w:rPr>
        <w:t>g edit button will redirect to “P</w:t>
      </w:r>
      <w:r>
        <w:rPr>
          <w:rFonts w:ascii="Arial" w:hAnsi="Arial" w:cs="Arial"/>
          <w:sz w:val="20"/>
          <w:szCs w:val="20"/>
        </w:rPr>
        <w:t>atient Details</w:t>
      </w:r>
      <w:r w:rsidR="005352EB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Screen.</w:t>
      </w:r>
    </w:p>
    <w:p w:rsidR="00BD2542" w:rsidRDefault="00BD2542" w:rsidP="00B92128">
      <w:pPr>
        <w:pStyle w:val="ListParagraph"/>
        <w:numPr>
          <w:ilvl w:val="0"/>
          <w:numId w:val="2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Delete: Clicking Delet</w:t>
      </w:r>
      <w:r w:rsidR="00973363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button will delete particular patient information.</w:t>
      </w:r>
    </w:p>
    <w:p w:rsidR="00BD2542" w:rsidRDefault="00BD2542">
      <w:pPr>
        <w:suppressAutoHyphens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note:</w:t>
      </w:r>
    </w:p>
    <w:p w:rsidR="00BD2542" w:rsidRDefault="00BD2542">
      <w:pPr>
        <w:suppressAutoHyphens w:val="0"/>
        <w:rPr>
          <w:rFonts w:ascii="Arial" w:hAnsi="Arial" w:cs="Arial"/>
          <w:sz w:val="20"/>
          <w:szCs w:val="20"/>
        </w:rPr>
      </w:pPr>
    </w:p>
    <w:p w:rsidR="00BD2542" w:rsidRPr="005352EB" w:rsidRDefault="00BD2542" w:rsidP="00B921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352EB">
        <w:rPr>
          <w:rFonts w:ascii="Arial" w:hAnsi="Arial" w:cs="Arial"/>
          <w:sz w:val="20"/>
          <w:szCs w:val="20"/>
        </w:rPr>
        <w:t xml:space="preserve">This screen contains sample data and all the data </w:t>
      </w:r>
      <w:r w:rsidR="00973363">
        <w:rPr>
          <w:rFonts w:ascii="Arial" w:hAnsi="Arial" w:cs="Arial"/>
          <w:sz w:val="20"/>
          <w:szCs w:val="20"/>
        </w:rPr>
        <w:t>are</w:t>
      </w:r>
      <w:r w:rsidRPr="005352EB">
        <w:rPr>
          <w:rFonts w:ascii="Arial" w:hAnsi="Arial" w:cs="Arial"/>
          <w:sz w:val="20"/>
          <w:szCs w:val="20"/>
        </w:rPr>
        <w:t xml:space="preserve"> hardcoded. For storing patient information you can use </w:t>
      </w:r>
      <w:proofErr w:type="spellStart"/>
      <w:r w:rsidRPr="005352EB">
        <w:rPr>
          <w:rFonts w:ascii="Arial" w:hAnsi="Arial" w:cs="Arial"/>
          <w:sz w:val="20"/>
          <w:szCs w:val="20"/>
        </w:rPr>
        <w:t>ArrayList</w:t>
      </w:r>
      <w:proofErr w:type="spellEnd"/>
      <w:r w:rsidRPr="005352EB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5352EB">
        <w:rPr>
          <w:rFonts w:ascii="Arial" w:hAnsi="Arial" w:cs="Arial"/>
          <w:iCs/>
          <w:sz w:val="20"/>
          <w:szCs w:val="20"/>
        </w:rPr>
        <w:t>SharedPreference</w:t>
      </w:r>
      <w:proofErr w:type="spellEnd"/>
      <w:r w:rsidRPr="005352EB">
        <w:rPr>
          <w:rFonts w:ascii="Arial" w:hAnsi="Arial" w:cs="Arial"/>
          <w:iCs/>
          <w:sz w:val="20"/>
          <w:szCs w:val="20"/>
        </w:rPr>
        <w:t xml:space="preserve">  or</w:t>
      </w:r>
      <w:proofErr w:type="gramEnd"/>
      <w:r w:rsidRPr="005352EB">
        <w:rPr>
          <w:rFonts w:ascii="Arial" w:hAnsi="Arial" w:cs="Arial"/>
          <w:iCs/>
          <w:sz w:val="20"/>
          <w:szCs w:val="20"/>
        </w:rPr>
        <w:t xml:space="preserve"> any collection type.</w:t>
      </w:r>
    </w:p>
    <w:p w:rsidR="00BD2542" w:rsidRDefault="00BD2542" w:rsidP="00BD2542">
      <w:pPr>
        <w:suppressAutoHyphens w:val="0"/>
        <w:ind w:left="576"/>
        <w:rPr>
          <w:rFonts w:ascii="Arial" w:hAnsi="Arial" w:cs="Arial"/>
          <w:sz w:val="20"/>
          <w:szCs w:val="20"/>
        </w:rPr>
      </w:pPr>
    </w:p>
    <w:p w:rsidR="00BD2542" w:rsidRDefault="00BD2542">
      <w:pPr>
        <w:suppressAutoHyphens w:val="0"/>
        <w:rPr>
          <w:rFonts w:ascii="Arial" w:hAnsi="Arial" w:cs="Arial"/>
          <w:sz w:val="20"/>
          <w:szCs w:val="20"/>
        </w:rPr>
      </w:pPr>
    </w:p>
    <w:p w:rsidR="00BD2542" w:rsidRDefault="00BD2542">
      <w:pPr>
        <w:suppressAutoHyphens w:val="0"/>
        <w:rPr>
          <w:rFonts w:ascii="Arial" w:hAnsi="Arial" w:cs="Arial"/>
          <w:sz w:val="20"/>
          <w:szCs w:val="20"/>
        </w:rPr>
      </w:pPr>
    </w:p>
    <w:p w:rsidR="00BD2542" w:rsidRDefault="00BD2542">
      <w:pPr>
        <w:suppressAutoHyphens w:val="0"/>
        <w:rPr>
          <w:rFonts w:ascii="Arial" w:hAnsi="Arial" w:cs="Arial"/>
          <w:sz w:val="20"/>
          <w:szCs w:val="20"/>
        </w:rPr>
      </w:pPr>
    </w:p>
    <w:p w:rsidR="00BD2542" w:rsidRDefault="00BD2542">
      <w:pPr>
        <w:suppressAutoHyphens w:val="0"/>
        <w:rPr>
          <w:rFonts w:ascii="Arial" w:hAnsi="Arial" w:cs="Arial"/>
          <w:sz w:val="20"/>
          <w:szCs w:val="20"/>
        </w:rPr>
      </w:pPr>
    </w:p>
    <w:p w:rsidR="00BD2542" w:rsidRDefault="00BD2542">
      <w:pPr>
        <w:suppressAutoHyphens w:val="0"/>
        <w:rPr>
          <w:rFonts w:ascii="Arial" w:hAnsi="Arial" w:cs="Arial"/>
          <w:sz w:val="20"/>
          <w:szCs w:val="20"/>
        </w:rPr>
      </w:pPr>
    </w:p>
    <w:p w:rsidR="00411450" w:rsidRDefault="00411450">
      <w:pPr>
        <w:suppressAutoHyphens w:val="0"/>
        <w:rPr>
          <w:rFonts w:ascii="Arial" w:hAnsi="Arial" w:cs="Arial"/>
          <w:sz w:val="20"/>
          <w:szCs w:val="20"/>
        </w:rPr>
      </w:pPr>
    </w:p>
    <w:p w:rsidR="00BD2542" w:rsidRDefault="00BD2542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p w:rsidR="00BD2542" w:rsidRPr="00BD2542" w:rsidRDefault="00BD2542" w:rsidP="00BD2542">
      <w:pPr>
        <w:pStyle w:val="Heading2"/>
        <w:rPr>
          <w:rFonts w:ascii="Arial" w:hAnsi="Arial"/>
          <w:b w:val="0"/>
          <w:sz w:val="22"/>
          <w:szCs w:val="22"/>
        </w:rPr>
      </w:pPr>
      <w:bookmarkStart w:id="8" w:name="_Toc330471665"/>
      <w:r w:rsidRPr="00BD2542">
        <w:rPr>
          <w:rFonts w:ascii="Arial" w:hAnsi="Arial"/>
          <w:b w:val="0"/>
          <w:sz w:val="22"/>
          <w:szCs w:val="22"/>
        </w:rPr>
        <w:lastRenderedPageBreak/>
        <w:t>Patient Details:</w:t>
      </w:r>
      <w:bookmarkEnd w:id="8"/>
    </w:p>
    <w:p w:rsidR="003E0FA0" w:rsidRDefault="003E0FA0" w:rsidP="00684EE0">
      <w:pPr>
        <w:ind w:right="180"/>
        <w:rPr>
          <w:rFonts w:ascii="Arial" w:hAnsi="Arial" w:cs="Arial"/>
          <w:sz w:val="20"/>
          <w:szCs w:val="20"/>
        </w:rPr>
      </w:pPr>
    </w:p>
    <w:p w:rsidR="00BD2542" w:rsidRDefault="00BD2542" w:rsidP="00684EE0">
      <w:p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>
            <wp:extent cx="4582795" cy="4603750"/>
            <wp:effectExtent l="19050" t="19050" r="2730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60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2542" w:rsidRDefault="005352EB" w:rsidP="005352EB">
      <w:pPr>
        <w:ind w:right="18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Fig-2: Patient Details</w:t>
      </w:r>
    </w:p>
    <w:p w:rsidR="00BD2542" w:rsidRDefault="00BD2542" w:rsidP="00684EE0">
      <w:pPr>
        <w:ind w:right="180"/>
        <w:rPr>
          <w:rFonts w:ascii="Arial" w:hAnsi="Arial" w:cs="Arial"/>
          <w:sz w:val="20"/>
          <w:szCs w:val="20"/>
        </w:rPr>
      </w:pPr>
    </w:p>
    <w:p w:rsidR="00BD2542" w:rsidRDefault="00BD2542" w:rsidP="00684EE0">
      <w:pPr>
        <w:ind w:right="180"/>
        <w:rPr>
          <w:rFonts w:ascii="Arial" w:hAnsi="Arial" w:cs="Arial"/>
          <w:sz w:val="20"/>
          <w:szCs w:val="20"/>
        </w:rPr>
      </w:pPr>
    </w:p>
    <w:p w:rsidR="005352EB" w:rsidRDefault="005352EB" w:rsidP="00684EE0">
      <w:p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Patient details will be show</w:t>
      </w:r>
      <w:r w:rsidR="00004429"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in in this screen.</w:t>
      </w:r>
    </w:p>
    <w:p w:rsidR="005352EB" w:rsidRDefault="005352EB" w:rsidP="00684EE0">
      <w:pPr>
        <w:ind w:right="180"/>
        <w:rPr>
          <w:rFonts w:ascii="Arial" w:hAnsi="Arial" w:cs="Arial"/>
          <w:sz w:val="20"/>
          <w:szCs w:val="20"/>
        </w:rPr>
      </w:pP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Name: Free entry</w:t>
      </w: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Middle Name: Free Entry</w:t>
      </w: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Family Name: Free Entry</w:t>
      </w: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Suffix: Free Entry</w:t>
      </w: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 Free Entry</w:t>
      </w: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of Birth: </w:t>
      </w:r>
      <w:r w:rsidR="00FB2BAE">
        <w:rPr>
          <w:rFonts w:ascii="Arial" w:hAnsi="Arial" w:cs="Arial"/>
          <w:sz w:val="20"/>
          <w:szCs w:val="20"/>
        </w:rPr>
        <w:t xml:space="preserve">date field. </w:t>
      </w:r>
      <w:r w:rsidR="00FB2BAE" w:rsidRPr="00973363">
        <w:rPr>
          <w:rFonts w:ascii="Arial" w:hAnsi="Arial" w:cs="Arial"/>
          <w:i/>
          <w:sz w:val="20"/>
          <w:szCs w:val="20"/>
        </w:rPr>
        <w:t>Format: MM/DD/YYYY</w:t>
      </w:r>
    </w:p>
    <w:p w:rsidR="00FB2BAE" w:rsidRDefault="00FB2BAE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Cell: Format:  </w:t>
      </w:r>
      <w:r w:rsidRPr="00973363">
        <w:rPr>
          <w:rFonts w:ascii="Arial" w:hAnsi="Arial" w:cs="Arial"/>
          <w:i/>
          <w:sz w:val="20"/>
          <w:szCs w:val="20"/>
        </w:rPr>
        <w:t>xxx-xx-</w:t>
      </w:r>
      <w:proofErr w:type="spellStart"/>
      <w:r w:rsidRPr="00973363">
        <w:rPr>
          <w:rFonts w:ascii="Arial" w:hAnsi="Arial" w:cs="Arial"/>
          <w:i/>
          <w:sz w:val="20"/>
          <w:szCs w:val="20"/>
        </w:rPr>
        <w:t>xxxx</w:t>
      </w:r>
      <w:proofErr w:type="spellEnd"/>
    </w:p>
    <w:p w:rsidR="00FB2BAE" w:rsidRDefault="00FB2BAE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Gender: Drop Down</w:t>
      </w:r>
    </w:p>
    <w:p w:rsidR="00FB2BAE" w:rsidRDefault="00FB2BAE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Age: Numeric field</w:t>
      </w:r>
    </w:p>
    <w:p w:rsidR="00FB2BAE" w:rsidRDefault="00FB2BAE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r w:rsidRPr="00973363">
        <w:rPr>
          <w:rFonts w:ascii="Arial" w:hAnsi="Arial" w:cs="Arial"/>
          <w:i/>
          <w:sz w:val="20"/>
          <w:szCs w:val="20"/>
        </w:rPr>
        <w:t>e-mail field validation</w:t>
      </w:r>
    </w:p>
    <w:p w:rsidR="00FB2BAE" w:rsidRDefault="00004429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Birth Place: Free Ent</w:t>
      </w:r>
      <w:r w:rsidR="00FB2BAE">
        <w:rPr>
          <w:rFonts w:ascii="Arial" w:hAnsi="Arial" w:cs="Arial"/>
          <w:sz w:val="20"/>
          <w:szCs w:val="20"/>
        </w:rPr>
        <w:t>ry.</w:t>
      </w: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 w:rsidRPr="005352EB">
        <w:rPr>
          <w:rFonts w:ascii="Arial" w:hAnsi="Arial" w:cs="Arial"/>
          <w:sz w:val="20"/>
          <w:szCs w:val="20"/>
        </w:rPr>
        <w:t>Update:</w:t>
      </w:r>
      <w:r>
        <w:rPr>
          <w:rFonts w:ascii="Arial" w:hAnsi="Arial" w:cs="Arial"/>
          <w:sz w:val="20"/>
          <w:szCs w:val="20"/>
        </w:rPr>
        <w:t xml:space="preserve"> Clicking update button will update particular patient information. </w:t>
      </w:r>
    </w:p>
    <w:p w:rsidR="005352EB" w:rsidRDefault="005352EB" w:rsidP="00B92128">
      <w:pPr>
        <w:pStyle w:val="ListParagraph"/>
        <w:numPr>
          <w:ilvl w:val="0"/>
          <w:numId w:val="9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Cancel: Back to “Patient List” screen</w:t>
      </w:r>
    </w:p>
    <w:p w:rsidR="00FB2BAE" w:rsidRDefault="00FB2BAE" w:rsidP="00FB2BAE">
      <w:pPr>
        <w:pStyle w:val="ListParagraph"/>
        <w:ind w:right="180"/>
        <w:rPr>
          <w:rFonts w:ascii="Arial" w:hAnsi="Arial" w:cs="Arial"/>
          <w:sz w:val="20"/>
          <w:szCs w:val="20"/>
        </w:rPr>
      </w:pPr>
    </w:p>
    <w:p w:rsidR="00FB2BAE" w:rsidRDefault="00FB2BAE" w:rsidP="00FB2BAE">
      <w:pPr>
        <w:pStyle w:val="ListParagraph"/>
        <w:ind w:right="180"/>
        <w:rPr>
          <w:rFonts w:ascii="Arial" w:hAnsi="Arial" w:cs="Arial"/>
          <w:sz w:val="20"/>
          <w:szCs w:val="20"/>
        </w:rPr>
      </w:pPr>
    </w:p>
    <w:p w:rsidR="00FB2BAE" w:rsidRDefault="00FB2BAE" w:rsidP="00FB2BAE">
      <w:pPr>
        <w:pStyle w:val="ListParagraph"/>
        <w:ind w:right="180"/>
        <w:rPr>
          <w:rFonts w:ascii="Arial" w:hAnsi="Arial" w:cs="Arial"/>
          <w:sz w:val="20"/>
          <w:szCs w:val="20"/>
        </w:rPr>
      </w:pPr>
    </w:p>
    <w:p w:rsidR="00FB2BAE" w:rsidRPr="005352EB" w:rsidRDefault="00FB2BAE" w:rsidP="00FB2BAE">
      <w:pPr>
        <w:pStyle w:val="ListParagraph"/>
        <w:ind w:right="180"/>
        <w:rPr>
          <w:rFonts w:ascii="Arial" w:hAnsi="Arial" w:cs="Arial"/>
          <w:sz w:val="20"/>
          <w:szCs w:val="20"/>
        </w:rPr>
      </w:pPr>
    </w:p>
    <w:p w:rsidR="005352EB" w:rsidRDefault="005352EB" w:rsidP="00684EE0">
      <w:p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Please note:</w:t>
      </w:r>
    </w:p>
    <w:p w:rsidR="005352EB" w:rsidRDefault="005352EB" w:rsidP="00684EE0">
      <w:pPr>
        <w:ind w:right="180"/>
        <w:rPr>
          <w:rFonts w:ascii="Arial" w:hAnsi="Arial" w:cs="Arial"/>
          <w:sz w:val="20"/>
          <w:szCs w:val="20"/>
        </w:rPr>
      </w:pPr>
    </w:p>
    <w:p w:rsidR="005352EB" w:rsidRDefault="005352EB" w:rsidP="00B92128">
      <w:pPr>
        <w:pStyle w:val="ListParagraph"/>
        <w:numPr>
          <w:ilvl w:val="0"/>
          <w:numId w:val="10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screen contains sample data. But the data format </w:t>
      </w:r>
      <w:r w:rsidR="00FE7F21">
        <w:rPr>
          <w:rFonts w:ascii="Arial" w:hAnsi="Arial" w:cs="Arial"/>
          <w:sz w:val="20"/>
          <w:szCs w:val="20"/>
        </w:rPr>
        <w:t>are</w:t>
      </w:r>
      <w:r w:rsidR="00FB2BAE">
        <w:rPr>
          <w:rFonts w:ascii="Arial" w:hAnsi="Arial" w:cs="Arial"/>
          <w:sz w:val="20"/>
          <w:szCs w:val="20"/>
        </w:rPr>
        <w:t xml:space="preserve"> valid.</w:t>
      </w:r>
    </w:p>
    <w:p w:rsidR="005352EB" w:rsidRDefault="00004429" w:rsidP="00B92128">
      <w:pPr>
        <w:pStyle w:val="ListParagraph"/>
        <w:numPr>
          <w:ilvl w:val="0"/>
          <w:numId w:val="10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Validation che</w:t>
      </w:r>
      <w:r w:rsidR="005352EB">
        <w:rPr>
          <w:rFonts w:ascii="Arial" w:hAnsi="Arial" w:cs="Arial"/>
          <w:sz w:val="20"/>
          <w:szCs w:val="20"/>
        </w:rPr>
        <w:t xml:space="preserve">cking: Only </w:t>
      </w:r>
      <w:r w:rsidR="00FB2BAE">
        <w:rPr>
          <w:rFonts w:ascii="Arial" w:hAnsi="Arial" w:cs="Arial"/>
          <w:sz w:val="20"/>
          <w:szCs w:val="20"/>
        </w:rPr>
        <w:t>applicable as</w:t>
      </w:r>
      <w:r w:rsidR="005352EB">
        <w:rPr>
          <w:rFonts w:ascii="Arial" w:hAnsi="Arial" w:cs="Arial"/>
          <w:sz w:val="20"/>
          <w:szCs w:val="20"/>
        </w:rPr>
        <w:t xml:space="preserve"> “Required Field Validator”. By default, NO validation sign will be shown. Validation sign will only be shown after clicking “Update” button.</w:t>
      </w:r>
    </w:p>
    <w:p w:rsidR="00FE7F21" w:rsidRPr="005352EB" w:rsidRDefault="00FE7F21" w:rsidP="00B92128">
      <w:pPr>
        <w:pStyle w:val="ListParagraph"/>
        <w:numPr>
          <w:ilvl w:val="0"/>
          <w:numId w:val="10"/>
        </w:numPr>
        <w:ind w:righ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user update any patient information, next time when he/she enter this page, it will show updated information.</w:t>
      </w:r>
    </w:p>
    <w:p w:rsidR="005F557F" w:rsidRDefault="005F557F">
      <w:pPr>
        <w:suppressAutoHyphens w:val="0"/>
        <w:rPr>
          <w:rFonts w:ascii="Arial" w:hAnsi="Arial" w:cs="Arial"/>
          <w:sz w:val="20"/>
          <w:szCs w:val="20"/>
        </w:rPr>
      </w:pPr>
    </w:p>
    <w:p w:rsidR="00B5450C" w:rsidRDefault="00B5450C" w:rsidP="00B5450C">
      <w:pPr>
        <w:ind w:right="180"/>
        <w:rPr>
          <w:rFonts w:ascii="Arial" w:hAnsi="Arial" w:cs="Arial"/>
          <w:sz w:val="20"/>
          <w:szCs w:val="20"/>
        </w:rPr>
      </w:pPr>
    </w:p>
    <w:p w:rsidR="00B5450C" w:rsidRPr="00F959C7" w:rsidRDefault="00E91556" w:rsidP="00F959C7">
      <w:pPr>
        <w:pStyle w:val="Heading1"/>
        <w:rPr>
          <w:rFonts w:ascii="Arial" w:hAnsi="Arial" w:cs="Arial"/>
          <w:sz w:val="24"/>
        </w:rPr>
      </w:pPr>
      <w:bookmarkStart w:id="9" w:name="_Toc330471666"/>
      <w:r>
        <w:rPr>
          <w:rFonts w:ascii="Arial" w:hAnsi="Arial" w:cs="Arial"/>
          <w:sz w:val="24"/>
        </w:rPr>
        <w:t>Coding Requirements</w:t>
      </w:r>
      <w:r w:rsidR="00B5450C" w:rsidRPr="00F959C7">
        <w:rPr>
          <w:rFonts w:ascii="Arial" w:hAnsi="Arial" w:cs="Arial"/>
          <w:sz w:val="24"/>
        </w:rPr>
        <w:t>:</w:t>
      </w:r>
      <w:bookmarkEnd w:id="9"/>
    </w:p>
    <w:p w:rsidR="00B5450C" w:rsidRDefault="00B5450C" w:rsidP="00B5450C">
      <w:pPr>
        <w:ind w:right="180"/>
        <w:rPr>
          <w:rFonts w:ascii="Arial" w:hAnsi="Arial" w:cs="Arial"/>
          <w:sz w:val="20"/>
          <w:szCs w:val="20"/>
        </w:rPr>
      </w:pPr>
    </w:p>
    <w:p w:rsidR="00411450" w:rsidRDefault="006B05E6" w:rsidP="00B921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 with no frameworks</w:t>
      </w:r>
      <w:r w:rsidR="00E91556">
        <w:rPr>
          <w:rFonts w:ascii="Arial" w:hAnsi="Arial" w:cs="Arial"/>
          <w:sz w:val="20"/>
          <w:szCs w:val="20"/>
        </w:rPr>
        <w:t xml:space="preserve"> </w:t>
      </w:r>
    </w:p>
    <w:p w:rsidR="00AB17A7" w:rsidRDefault="00AB17A7" w:rsidP="00AB17A7">
      <w:pPr>
        <w:pStyle w:val="ListParagraph"/>
        <w:rPr>
          <w:rFonts w:ascii="Arial" w:hAnsi="Arial" w:cs="Arial"/>
          <w:sz w:val="20"/>
          <w:szCs w:val="20"/>
        </w:rPr>
      </w:pPr>
    </w:p>
    <w:p w:rsidR="00F959C7" w:rsidRDefault="00F959C7" w:rsidP="00B921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F233B">
        <w:rPr>
          <w:rFonts w:ascii="Arial" w:hAnsi="Arial" w:cs="Arial"/>
          <w:sz w:val="20"/>
          <w:szCs w:val="20"/>
        </w:rPr>
        <w:t>Use efficient coding (possibly Hungarian or Pascal notation) and appropriate comments / documentation.</w:t>
      </w:r>
    </w:p>
    <w:p w:rsidR="00411450" w:rsidRPr="00411450" w:rsidRDefault="00411450" w:rsidP="00411450">
      <w:pPr>
        <w:pStyle w:val="ListParagraph"/>
        <w:rPr>
          <w:rFonts w:ascii="Arial" w:hAnsi="Arial" w:cs="Arial"/>
          <w:sz w:val="20"/>
          <w:szCs w:val="20"/>
        </w:rPr>
      </w:pPr>
    </w:p>
    <w:p w:rsidR="00411450" w:rsidRDefault="00411450" w:rsidP="00B921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Fig-1 and Fig-2 contains sample screen layout or background color. Please try to develop profession screen layout.</w:t>
      </w:r>
    </w:p>
    <w:p w:rsidR="00411450" w:rsidRPr="00411450" w:rsidRDefault="00411450" w:rsidP="00411450">
      <w:pPr>
        <w:pStyle w:val="ListParagraph"/>
        <w:rPr>
          <w:rFonts w:ascii="Arial" w:hAnsi="Arial" w:cs="Arial"/>
          <w:sz w:val="20"/>
          <w:szCs w:val="20"/>
        </w:rPr>
      </w:pPr>
    </w:p>
    <w:p w:rsidR="00E91556" w:rsidRPr="006B05E6" w:rsidRDefault="00411450" w:rsidP="006B05E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need to show any custom message. No splash screen.</w:t>
      </w:r>
    </w:p>
    <w:p w:rsidR="00411450" w:rsidRPr="00411450" w:rsidRDefault="00411450" w:rsidP="00411450">
      <w:pPr>
        <w:pStyle w:val="ListParagraph"/>
        <w:rPr>
          <w:rFonts w:ascii="Arial" w:hAnsi="Arial" w:cs="Arial"/>
          <w:sz w:val="20"/>
          <w:szCs w:val="20"/>
        </w:rPr>
      </w:pPr>
    </w:p>
    <w:p w:rsidR="00614AE9" w:rsidRPr="00BF233B" w:rsidRDefault="00614AE9" w:rsidP="00614AE9">
      <w:pPr>
        <w:pStyle w:val="ListParagraph"/>
        <w:rPr>
          <w:rFonts w:ascii="Arial" w:hAnsi="Arial" w:cs="Arial"/>
          <w:sz w:val="20"/>
          <w:szCs w:val="20"/>
        </w:rPr>
      </w:pPr>
    </w:p>
    <w:p w:rsidR="00B5450C" w:rsidRDefault="00DA46EF" w:rsidP="00DA46EF">
      <w:pPr>
        <w:pStyle w:val="Heading1"/>
        <w:rPr>
          <w:rFonts w:ascii="Arial" w:hAnsi="Arial" w:cs="Arial"/>
          <w:sz w:val="24"/>
        </w:rPr>
      </w:pPr>
      <w:bookmarkStart w:id="10" w:name="_Toc330471667"/>
      <w:r w:rsidRPr="00DA46EF">
        <w:rPr>
          <w:rFonts w:ascii="Arial" w:hAnsi="Arial" w:cs="Arial"/>
          <w:sz w:val="24"/>
        </w:rPr>
        <w:t>Deliverable:</w:t>
      </w:r>
      <w:bookmarkEnd w:id="10"/>
    </w:p>
    <w:p w:rsidR="00DA46EF" w:rsidRPr="00DA46EF" w:rsidRDefault="00DA46EF" w:rsidP="00DA46EF">
      <w:pPr>
        <w:ind w:left="432"/>
        <w:rPr>
          <w:rFonts w:eastAsia="Calibri"/>
        </w:rPr>
      </w:pPr>
    </w:p>
    <w:p w:rsidR="00B5450C" w:rsidRDefault="005F557F" w:rsidP="00B9212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F557F">
        <w:rPr>
          <w:rFonts w:ascii="Arial" w:hAnsi="Arial" w:cs="Arial"/>
          <w:sz w:val="20"/>
          <w:szCs w:val="20"/>
        </w:rPr>
        <w:t>Source Code in .ZIP format. Name of the ZIP file will be “&lt;Your</w:t>
      </w:r>
      <w:r w:rsidR="001709C6">
        <w:rPr>
          <w:rFonts w:ascii="Arial" w:hAnsi="Arial" w:cs="Arial"/>
          <w:sz w:val="20"/>
          <w:szCs w:val="20"/>
        </w:rPr>
        <w:t xml:space="preserve"> </w:t>
      </w:r>
      <w:r w:rsidR="001A3D18">
        <w:rPr>
          <w:rFonts w:ascii="Arial" w:hAnsi="Arial" w:cs="Arial"/>
          <w:sz w:val="20"/>
          <w:szCs w:val="20"/>
        </w:rPr>
        <w:t>name</w:t>
      </w:r>
      <w:r w:rsidRPr="005F557F">
        <w:rPr>
          <w:rFonts w:ascii="Arial" w:hAnsi="Arial" w:cs="Arial"/>
          <w:sz w:val="20"/>
          <w:szCs w:val="20"/>
        </w:rPr>
        <w:t>&gt;_</w:t>
      </w:r>
      <w:proofErr w:type="spellStart"/>
      <w:r w:rsidRPr="005F557F">
        <w:rPr>
          <w:rFonts w:ascii="Arial" w:hAnsi="Arial" w:cs="Arial"/>
          <w:sz w:val="20"/>
          <w:szCs w:val="20"/>
        </w:rPr>
        <w:t>SourceCode</w:t>
      </w:r>
      <w:proofErr w:type="spellEnd"/>
      <w:r w:rsidRPr="005F557F">
        <w:rPr>
          <w:rFonts w:ascii="Arial" w:hAnsi="Arial" w:cs="Arial"/>
          <w:sz w:val="20"/>
          <w:szCs w:val="20"/>
        </w:rPr>
        <w:t>”</w:t>
      </w:r>
    </w:p>
    <w:p w:rsidR="005F557F" w:rsidRPr="006B05E6" w:rsidRDefault="005F557F" w:rsidP="006B05E6">
      <w:pPr>
        <w:rPr>
          <w:rFonts w:ascii="Arial" w:hAnsi="Arial" w:cs="Arial"/>
          <w:sz w:val="20"/>
          <w:szCs w:val="20"/>
        </w:rPr>
      </w:pPr>
    </w:p>
    <w:p w:rsidR="00056ACF" w:rsidRDefault="00056ACF" w:rsidP="00B9212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Third party control: </w:t>
      </w:r>
    </w:p>
    <w:p w:rsidR="005F557F" w:rsidRDefault="00056ACF" w:rsidP="00B9212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it’s free then please send us the download ink </w:t>
      </w:r>
    </w:p>
    <w:p w:rsidR="00056ACF" w:rsidRPr="00056ACF" w:rsidRDefault="00056ACF" w:rsidP="00B9212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it’s original version then you need to provide </w:t>
      </w:r>
      <w:r w:rsidR="0085245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download link as well as License/Serial number</w:t>
      </w:r>
      <w:r w:rsidR="00E91556">
        <w:rPr>
          <w:rFonts w:ascii="Arial" w:hAnsi="Arial" w:cs="Arial"/>
        </w:rPr>
        <w:t xml:space="preserve"> (and why you are using </w:t>
      </w:r>
      <w:proofErr w:type="gramStart"/>
      <w:r w:rsidR="00E91556">
        <w:rPr>
          <w:rFonts w:ascii="Arial" w:hAnsi="Arial" w:cs="Arial"/>
        </w:rPr>
        <w:t>it ?</w:t>
      </w:r>
      <w:proofErr w:type="gramEnd"/>
      <w:r w:rsidR="00E91556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5F557F" w:rsidRDefault="005F557F" w:rsidP="005F557F">
      <w:pPr>
        <w:ind w:left="720"/>
        <w:rPr>
          <w:rFonts w:ascii="Arial" w:hAnsi="Arial" w:cs="Arial"/>
          <w:lang w:eastAsia="en-US"/>
        </w:rPr>
      </w:pPr>
    </w:p>
    <w:p w:rsidR="001A3D18" w:rsidRDefault="001A3D18" w:rsidP="005F557F">
      <w:pPr>
        <w:ind w:left="720"/>
        <w:rPr>
          <w:rFonts w:ascii="Arial" w:hAnsi="Arial" w:cs="Arial"/>
          <w:lang w:eastAsia="en-US"/>
        </w:rPr>
      </w:pPr>
    </w:p>
    <w:p w:rsidR="001A3D18" w:rsidRDefault="001A3D18" w:rsidP="005F557F">
      <w:pPr>
        <w:ind w:left="720"/>
        <w:rPr>
          <w:rFonts w:ascii="Arial" w:hAnsi="Arial" w:cs="Arial"/>
          <w:lang w:eastAsia="en-US"/>
        </w:rPr>
      </w:pPr>
    </w:p>
    <w:p w:rsidR="001A3D18" w:rsidRDefault="001A3D18" w:rsidP="005F557F">
      <w:pPr>
        <w:ind w:left="720"/>
        <w:rPr>
          <w:rFonts w:ascii="Arial" w:hAnsi="Arial" w:cs="Arial"/>
          <w:lang w:eastAsia="en-US"/>
        </w:rPr>
      </w:pPr>
    </w:p>
    <w:p w:rsidR="001A3D18" w:rsidRDefault="001A3D18" w:rsidP="005F557F">
      <w:pPr>
        <w:ind w:left="720"/>
        <w:rPr>
          <w:rFonts w:ascii="Arial" w:hAnsi="Arial" w:cs="Arial"/>
          <w:lang w:eastAsia="en-US"/>
        </w:rPr>
      </w:pPr>
    </w:p>
    <w:p w:rsidR="001A3D18" w:rsidRDefault="001A3D18" w:rsidP="005F557F">
      <w:pPr>
        <w:ind w:left="720"/>
        <w:rPr>
          <w:rFonts w:ascii="Arial" w:hAnsi="Arial" w:cs="Arial"/>
          <w:lang w:eastAsia="en-US"/>
        </w:rPr>
      </w:pPr>
    </w:p>
    <w:p w:rsidR="001A3D18" w:rsidRDefault="001A3D18" w:rsidP="005F557F">
      <w:pPr>
        <w:ind w:left="720"/>
        <w:rPr>
          <w:rFonts w:ascii="Arial" w:hAnsi="Arial" w:cs="Arial"/>
          <w:lang w:eastAsia="en-US"/>
        </w:rPr>
      </w:pPr>
    </w:p>
    <w:p w:rsidR="001A3D18" w:rsidRDefault="001A3D18" w:rsidP="005F557F">
      <w:pPr>
        <w:ind w:left="720"/>
        <w:rPr>
          <w:rFonts w:ascii="Arial" w:hAnsi="Arial" w:cs="Arial"/>
          <w:lang w:eastAsia="en-US"/>
        </w:rPr>
      </w:pPr>
    </w:p>
    <w:p w:rsidR="005F557F" w:rsidRDefault="005F557F" w:rsidP="00A955E3">
      <w:pPr>
        <w:jc w:val="center"/>
        <w:rPr>
          <w:rFonts w:ascii="Arial" w:hAnsi="Arial" w:cs="Arial"/>
          <w:lang w:eastAsia="en-US"/>
        </w:rPr>
      </w:pPr>
    </w:p>
    <w:p w:rsidR="005F557F" w:rsidRDefault="005F557F" w:rsidP="00A955E3">
      <w:pPr>
        <w:jc w:val="center"/>
        <w:rPr>
          <w:rFonts w:ascii="Arial" w:hAnsi="Arial" w:cs="Arial"/>
          <w:lang w:eastAsia="en-US"/>
        </w:rPr>
      </w:pPr>
    </w:p>
    <w:p w:rsidR="002A1B49" w:rsidRDefault="002A1B49" w:rsidP="00A955E3">
      <w:pPr>
        <w:jc w:val="center"/>
        <w:rPr>
          <w:rFonts w:ascii="Arial" w:hAnsi="Arial" w:cs="Arial"/>
          <w:lang w:eastAsia="en-US"/>
        </w:rPr>
      </w:pPr>
    </w:p>
    <w:p w:rsidR="002A1B49" w:rsidRDefault="002A1B49" w:rsidP="00A955E3">
      <w:pPr>
        <w:jc w:val="center"/>
        <w:rPr>
          <w:rFonts w:ascii="Arial" w:hAnsi="Arial" w:cs="Arial"/>
          <w:lang w:eastAsia="en-US"/>
        </w:rPr>
      </w:pPr>
    </w:p>
    <w:p w:rsidR="002A1B49" w:rsidRDefault="002A1B49" w:rsidP="00A955E3">
      <w:pPr>
        <w:jc w:val="center"/>
        <w:rPr>
          <w:rFonts w:ascii="Arial" w:hAnsi="Arial" w:cs="Arial"/>
          <w:lang w:eastAsia="en-US"/>
        </w:rPr>
      </w:pPr>
    </w:p>
    <w:p w:rsidR="005F557F" w:rsidRDefault="005F557F" w:rsidP="00A955E3">
      <w:pPr>
        <w:jc w:val="center"/>
        <w:rPr>
          <w:rFonts w:ascii="Arial" w:hAnsi="Arial" w:cs="Arial"/>
          <w:lang w:eastAsia="en-US"/>
        </w:rPr>
      </w:pPr>
    </w:p>
    <w:p w:rsidR="00B5450C" w:rsidRPr="00A955E3" w:rsidRDefault="00A955E3" w:rsidP="00A955E3">
      <w:pPr>
        <w:jc w:val="center"/>
        <w:rPr>
          <w:rFonts w:ascii="Arial" w:hAnsi="Arial" w:cs="Arial"/>
          <w:lang w:eastAsia="en-US"/>
        </w:rPr>
      </w:pPr>
      <w:r w:rsidRPr="00A955E3">
        <w:rPr>
          <w:rFonts w:ascii="Arial" w:hAnsi="Arial" w:cs="Arial"/>
          <w:lang w:eastAsia="en-US"/>
        </w:rPr>
        <w:t>Good Luck</w:t>
      </w:r>
      <w:r w:rsidR="00D066FD">
        <w:rPr>
          <w:rFonts w:ascii="Arial" w:hAnsi="Arial" w:cs="Arial"/>
          <w:lang w:eastAsia="en-US"/>
        </w:rPr>
        <w:t>!!!</w:t>
      </w:r>
    </w:p>
    <w:sectPr w:rsidR="00B5450C" w:rsidRPr="00A955E3" w:rsidSect="007114B8">
      <w:headerReference w:type="default" r:id="rId13"/>
      <w:footerReference w:type="default" r:id="rId14"/>
      <w:pgSz w:w="11909" w:h="16834" w:code="9"/>
      <w:pgMar w:top="621" w:right="839" w:bottom="662" w:left="1440" w:header="432" w:footer="3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49E" w:rsidRDefault="004E249E">
      <w:r>
        <w:separator/>
      </w:r>
    </w:p>
  </w:endnote>
  <w:endnote w:type="continuationSeparator" w:id="0">
    <w:p w:rsidR="004E249E" w:rsidRDefault="004E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9A" w:rsidRPr="00204A8A" w:rsidRDefault="0004029A" w:rsidP="00204A8A">
    <w:pPr>
      <w:pStyle w:val="Footer"/>
      <w:tabs>
        <w:tab w:val="clear" w:pos="8640"/>
        <w:tab w:val="right" w:pos="9000"/>
      </w:tabs>
      <w:rPr>
        <w:szCs w:val="16"/>
        <w:u w:color="0000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49E" w:rsidRDefault="004E249E">
      <w:r>
        <w:separator/>
      </w:r>
    </w:p>
  </w:footnote>
  <w:footnote w:type="continuationSeparator" w:id="0">
    <w:p w:rsidR="004E249E" w:rsidRDefault="004E2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9A" w:rsidRDefault="0004029A" w:rsidP="00204A8A">
    <w:pPr>
      <w:pStyle w:val="Header"/>
      <w:rPr>
        <w:szCs w:val="16"/>
        <w:u w:color="0000FF"/>
      </w:rPr>
    </w:pPr>
  </w:p>
  <w:p w:rsidR="0004029A" w:rsidRDefault="0004029A" w:rsidP="00204A8A">
    <w:pPr>
      <w:pStyle w:val="Header"/>
      <w:rPr>
        <w:szCs w:val="16"/>
        <w:u w:color="0000FF"/>
      </w:rPr>
    </w:pPr>
  </w:p>
  <w:p w:rsidR="0004029A" w:rsidRDefault="0004029A" w:rsidP="00204A8A">
    <w:pPr>
      <w:pStyle w:val="Header"/>
      <w:rPr>
        <w:szCs w:val="16"/>
        <w:u w:color="0000FF"/>
      </w:rPr>
    </w:pPr>
  </w:p>
  <w:p w:rsidR="0004029A" w:rsidRDefault="0004029A" w:rsidP="00204A8A">
    <w:pPr>
      <w:pStyle w:val="Header"/>
      <w:rPr>
        <w:szCs w:val="16"/>
        <w:u w:color="0000FF"/>
      </w:rPr>
    </w:pPr>
  </w:p>
  <w:p w:rsidR="0004029A" w:rsidRDefault="0004029A" w:rsidP="00204A8A">
    <w:pPr>
      <w:pStyle w:val="Header"/>
      <w:rPr>
        <w:szCs w:val="16"/>
        <w:u w:color="0000FF"/>
      </w:rPr>
    </w:pPr>
  </w:p>
  <w:p w:rsidR="0004029A" w:rsidRDefault="0004029A" w:rsidP="00204A8A">
    <w:pPr>
      <w:pStyle w:val="Header"/>
      <w:rPr>
        <w:szCs w:val="16"/>
        <w:u w:color="0000FF"/>
      </w:rPr>
    </w:pPr>
  </w:p>
  <w:p w:rsidR="0004029A" w:rsidRPr="00204A8A" w:rsidRDefault="0004029A" w:rsidP="00204A8A">
    <w:pPr>
      <w:pStyle w:val="Header"/>
      <w:rPr>
        <w:szCs w:val="16"/>
        <w:u w:color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92088"/>
    <w:multiLevelType w:val="hybridMultilevel"/>
    <w:tmpl w:val="3646680C"/>
    <w:lvl w:ilvl="0" w:tplc="34C83D2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F05B8"/>
    <w:multiLevelType w:val="hybridMultilevel"/>
    <w:tmpl w:val="30103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E00F4"/>
    <w:multiLevelType w:val="hybridMultilevel"/>
    <w:tmpl w:val="3AFC1EBA"/>
    <w:lvl w:ilvl="0" w:tplc="E3C0E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0F0F8A"/>
    <w:multiLevelType w:val="multilevel"/>
    <w:tmpl w:val="35B489A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 w:val="0"/>
        <w:sz w:val="22"/>
        <w:szCs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08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222"/>
        </w:tabs>
        <w:ind w:left="1006" w:hanging="864"/>
      </w:pPr>
      <w:rPr>
        <w:rFonts w:ascii="Arial" w:hAnsi="Arial" w:cs="Arial" w:hint="default"/>
        <w:b w:val="0"/>
        <w:sz w:val="22"/>
        <w:szCs w:val="22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1008" w:hanging="1008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C58661B"/>
    <w:multiLevelType w:val="hybridMultilevel"/>
    <w:tmpl w:val="09381BB2"/>
    <w:lvl w:ilvl="0" w:tplc="4D0AD3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72DF3"/>
    <w:multiLevelType w:val="hybridMultilevel"/>
    <w:tmpl w:val="EAA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171AF"/>
    <w:multiLevelType w:val="hybridMultilevel"/>
    <w:tmpl w:val="8B9ED72E"/>
    <w:lvl w:ilvl="0" w:tplc="34C83D2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3760EC"/>
    <w:multiLevelType w:val="hybridMultilevel"/>
    <w:tmpl w:val="450894DC"/>
    <w:lvl w:ilvl="0" w:tplc="34C83D2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A53E78"/>
    <w:multiLevelType w:val="hybridMultilevel"/>
    <w:tmpl w:val="34BEB3BA"/>
    <w:lvl w:ilvl="0" w:tplc="E93C6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6302FE"/>
    <w:multiLevelType w:val="hybridMultilevel"/>
    <w:tmpl w:val="216A5588"/>
    <w:lvl w:ilvl="0" w:tplc="7ECA835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E014757"/>
    <w:multiLevelType w:val="hybridMultilevel"/>
    <w:tmpl w:val="D5E8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A66A2"/>
    <w:multiLevelType w:val="hybridMultilevel"/>
    <w:tmpl w:val="51F8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283A"/>
    <w:rsid w:val="00003123"/>
    <w:rsid w:val="00003BC4"/>
    <w:rsid w:val="00003FD0"/>
    <w:rsid w:val="00004429"/>
    <w:rsid w:val="000105F8"/>
    <w:rsid w:val="000153B7"/>
    <w:rsid w:val="00015BF8"/>
    <w:rsid w:val="00015D11"/>
    <w:rsid w:val="000169C2"/>
    <w:rsid w:val="00017110"/>
    <w:rsid w:val="000178BF"/>
    <w:rsid w:val="000178D9"/>
    <w:rsid w:val="00017D79"/>
    <w:rsid w:val="00020F8E"/>
    <w:rsid w:val="0002171F"/>
    <w:rsid w:val="00022CD3"/>
    <w:rsid w:val="00023312"/>
    <w:rsid w:val="00024324"/>
    <w:rsid w:val="000248EF"/>
    <w:rsid w:val="00025134"/>
    <w:rsid w:val="00026CE4"/>
    <w:rsid w:val="000301D6"/>
    <w:rsid w:val="00031FC5"/>
    <w:rsid w:val="0003256C"/>
    <w:rsid w:val="0003366E"/>
    <w:rsid w:val="00035261"/>
    <w:rsid w:val="00037BA4"/>
    <w:rsid w:val="0004029A"/>
    <w:rsid w:val="000406FF"/>
    <w:rsid w:val="00041141"/>
    <w:rsid w:val="00045B49"/>
    <w:rsid w:val="00047185"/>
    <w:rsid w:val="000547EF"/>
    <w:rsid w:val="00056ACF"/>
    <w:rsid w:val="00056AF3"/>
    <w:rsid w:val="000574DE"/>
    <w:rsid w:val="00057DDE"/>
    <w:rsid w:val="000629BD"/>
    <w:rsid w:val="00064113"/>
    <w:rsid w:val="00064B9B"/>
    <w:rsid w:val="0006578C"/>
    <w:rsid w:val="00067771"/>
    <w:rsid w:val="000702B9"/>
    <w:rsid w:val="00070E87"/>
    <w:rsid w:val="00070F74"/>
    <w:rsid w:val="000729A2"/>
    <w:rsid w:val="0007338E"/>
    <w:rsid w:val="00074CD1"/>
    <w:rsid w:val="0008034D"/>
    <w:rsid w:val="000817C3"/>
    <w:rsid w:val="0008644B"/>
    <w:rsid w:val="000879FF"/>
    <w:rsid w:val="0009199F"/>
    <w:rsid w:val="0009310B"/>
    <w:rsid w:val="000939AA"/>
    <w:rsid w:val="000971D0"/>
    <w:rsid w:val="000A094E"/>
    <w:rsid w:val="000A0F1D"/>
    <w:rsid w:val="000A2F2C"/>
    <w:rsid w:val="000A7606"/>
    <w:rsid w:val="000A7BB0"/>
    <w:rsid w:val="000B04E8"/>
    <w:rsid w:val="000B075A"/>
    <w:rsid w:val="000B0E45"/>
    <w:rsid w:val="000B0F28"/>
    <w:rsid w:val="000B57F1"/>
    <w:rsid w:val="000B7596"/>
    <w:rsid w:val="000B7846"/>
    <w:rsid w:val="000C0750"/>
    <w:rsid w:val="000C241E"/>
    <w:rsid w:val="000C3726"/>
    <w:rsid w:val="000C3FBE"/>
    <w:rsid w:val="000C54FB"/>
    <w:rsid w:val="000C6915"/>
    <w:rsid w:val="000D09F8"/>
    <w:rsid w:val="000D0A78"/>
    <w:rsid w:val="000D17E4"/>
    <w:rsid w:val="000D27E1"/>
    <w:rsid w:val="000D48E5"/>
    <w:rsid w:val="000D53CD"/>
    <w:rsid w:val="000D5EB7"/>
    <w:rsid w:val="000E15E3"/>
    <w:rsid w:val="000E28C0"/>
    <w:rsid w:val="000E302F"/>
    <w:rsid w:val="000E52AF"/>
    <w:rsid w:val="000E680D"/>
    <w:rsid w:val="000E687F"/>
    <w:rsid w:val="000F26EE"/>
    <w:rsid w:val="000F354A"/>
    <w:rsid w:val="000F7C60"/>
    <w:rsid w:val="0010283A"/>
    <w:rsid w:val="00107AAC"/>
    <w:rsid w:val="001100E5"/>
    <w:rsid w:val="00114190"/>
    <w:rsid w:val="00114C9C"/>
    <w:rsid w:val="00115A56"/>
    <w:rsid w:val="00115E60"/>
    <w:rsid w:val="00115F41"/>
    <w:rsid w:val="00117B00"/>
    <w:rsid w:val="00121CEC"/>
    <w:rsid w:val="00121E92"/>
    <w:rsid w:val="00122AF3"/>
    <w:rsid w:val="00123EB3"/>
    <w:rsid w:val="00124212"/>
    <w:rsid w:val="0012531A"/>
    <w:rsid w:val="001258AE"/>
    <w:rsid w:val="00125A8C"/>
    <w:rsid w:val="001261FA"/>
    <w:rsid w:val="00126DA1"/>
    <w:rsid w:val="00127679"/>
    <w:rsid w:val="00132224"/>
    <w:rsid w:val="001325AA"/>
    <w:rsid w:val="00134AC9"/>
    <w:rsid w:val="00135A46"/>
    <w:rsid w:val="00137218"/>
    <w:rsid w:val="00140BD2"/>
    <w:rsid w:val="001416EE"/>
    <w:rsid w:val="0014480C"/>
    <w:rsid w:val="00145A78"/>
    <w:rsid w:val="001518B9"/>
    <w:rsid w:val="00152A72"/>
    <w:rsid w:val="00153574"/>
    <w:rsid w:val="00157104"/>
    <w:rsid w:val="00157C2E"/>
    <w:rsid w:val="00161148"/>
    <w:rsid w:val="0016695E"/>
    <w:rsid w:val="001674EC"/>
    <w:rsid w:val="001709C6"/>
    <w:rsid w:val="00170E8B"/>
    <w:rsid w:val="0017303C"/>
    <w:rsid w:val="001731D8"/>
    <w:rsid w:val="00173577"/>
    <w:rsid w:val="001744DA"/>
    <w:rsid w:val="00174A63"/>
    <w:rsid w:val="0017731A"/>
    <w:rsid w:val="001805CF"/>
    <w:rsid w:val="001822F6"/>
    <w:rsid w:val="001829F4"/>
    <w:rsid w:val="00182D23"/>
    <w:rsid w:val="00185E31"/>
    <w:rsid w:val="00191947"/>
    <w:rsid w:val="00194206"/>
    <w:rsid w:val="00194ABB"/>
    <w:rsid w:val="00196688"/>
    <w:rsid w:val="001A12CA"/>
    <w:rsid w:val="001A3498"/>
    <w:rsid w:val="001A3D18"/>
    <w:rsid w:val="001A431E"/>
    <w:rsid w:val="001A4368"/>
    <w:rsid w:val="001A4961"/>
    <w:rsid w:val="001A566C"/>
    <w:rsid w:val="001A66D1"/>
    <w:rsid w:val="001B0564"/>
    <w:rsid w:val="001B0BAD"/>
    <w:rsid w:val="001B1014"/>
    <w:rsid w:val="001B13C8"/>
    <w:rsid w:val="001B276A"/>
    <w:rsid w:val="001B34EA"/>
    <w:rsid w:val="001B5310"/>
    <w:rsid w:val="001B5847"/>
    <w:rsid w:val="001B7604"/>
    <w:rsid w:val="001B7B75"/>
    <w:rsid w:val="001C1443"/>
    <w:rsid w:val="001C145A"/>
    <w:rsid w:val="001C211D"/>
    <w:rsid w:val="001C3A45"/>
    <w:rsid w:val="001C5049"/>
    <w:rsid w:val="001C5A94"/>
    <w:rsid w:val="001C668C"/>
    <w:rsid w:val="001C76FC"/>
    <w:rsid w:val="001D0392"/>
    <w:rsid w:val="001D107C"/>
    <w:rsid w:val="001D2CDB"/>
    <w:rsid w:val="001D31F9"/>
    <w:rsid w:val="001D522C"/>
    <w:rsid w:val="001D7AB5"/>
    <w:rsid w:val="001E065A"/>
    <w:rsid w:val="001E0ED7"/>
    <w:rsid w:val="001E1557"/>
    <w:rsid w:val="001E166D"/>
    <w:rsid w:val="001E1DD0"/>
    <w:rsid w:val="001E40D8"/>
    <w:rsid w:val="001E58BD"/>
    <w:rsid w:val="001E67A7"/>
    <w:rsid w:val="001E79C3"/>
    <w:rsid w:val="001F3C88"/>
    <w:rsid w:val="001F5CE5"/>
    <w:rsid w:val="001F602E"/>
    <w:rsid w:val="001F6244"/>
    <w:rsid w:val="002008BE"/>
    <w:rsid w:val="00201634"/>
    <w:rsid w:val="002016EB"/>
    <w:rsid w:val="00203753"/>
    <w:rsid w:val="002045DD"/>
    <w:rsid w:val="00204A8A"/>
    <w:rsid w:val="00204C1C"/>
    <w:rsid w:val="00205859"/>
    <w:rsid w:val="00210DEB"/>
    <w:rsid w:val="00211E6B"/>
    <w:rsid w:val="0021420E"/>
    <w:rsid w:val="00217055"/>
    <w:rsid w:val="002170EC"/>
    <w:rsid w:val="00217E4C"/>
    <w:rsid w:val="00223739"/>
    <w:rsid w:val="00225BC1"/>
    <w:rsid w:val="002261BA"/>
    <w:rsid w:val="00230672"/>
    <w:rsid w:val="0023241D"/>
    <w:rsid w:val="0023750D"/>
    <w:rsid w:val="0023797E"/>
    <w:rsid w:val="00237DAD"/>
    <w:rsid w:val="0024059C"/>
    <w:rsid w:val="00240D9E"/>
    <w:rsid w:val="00242732"/>
    <w:rsid w:val="0024302F"/>
    <w:rsid w:val="00243CA9"/>
    <w:rsid w:val="00251DD5"/>
    <w:rsid w:val="00252252"/>
    <w:rsid w:val="00252EA1"/>
    <w:rsid w:val="00252FB8"/>
    <w:rsid w:val="00253502"/>
    <w:rsid w:val="002555B5"/>
    <w:rsid w:val="00255C28"/>
    <w:rsid w:val="00256999"/>
    <w:rsid w:val="00262AB1"/>
    <w:rsid w:val="00271C1A"/>
    <w:rsid w:val="0027293E"/>
    <w:rsid w:val="00273561"/>
    <w:rsid w:val="002761D6"/>
    <w:rsid w:val="00276435"/>
    <w:rsid w:val="00280B3E"/>
    <w:rsid w:val="00280D92"/>
    <w:rsid w:val="0028140F"/>
    <w:rsid w:val="00281C79"/>
    <w:rsid w:val="00282C31"/>
    <w:rsid w:val="002856FE"/>
    <w:rsid w:val="0029124F"/>
    <w:rsid w:val="002920C5"/>
    <w:rsid w:val="00292F9C"/>
    <w:rsid w:val="002934DE"/>
    <w:rsid w:val="00295052"/>
    <w:rsid w:val="00296473"/>
    <w:rsid w:val="00296826"/>
    <w:rsid w:val="002976C7"/>
    <w:rsid w:val="002A1B49"/>
    <w:rsid w:val="002A3061"/>
    <w:rsid w:val="002A611E"/>
    <w:rsid w:val="002A68E2"/>
    <w:rsid w:val="002B0307"/>
    <w:rsid w:val="002B369B"/>
    <w:rsid w:val="002B372D"/>
    <w:rsid w:val="002B43EC"/>
    <w:rsid w:val="002C346A"/>
    <w:rsid w:val="002C4458"/>
    <w:rsid w:val="002C4C40"/>
    <w:rsid w:val="002D1649"/>
    <w:rsid w:val="002D246E"/>
    <w:rsid w:val="002D4BF4"/>
    <w:rsid w:val="002D6998"/>
    <w:rsid w:val="002D7AED"/>
    <w:rsid w:val="002E4939"/>
    <w:rsid w:val="002E496D"/>
    <w:rsid w:val="002F03CA"/>
    <w:rsid w:val="002F1EC3"/>
    <w:rsid w:val="002F20F9"/>
    <w:rsid w:val="002F3070"/>
    <w:rsid w:val="002F562A"/>
    <w:rsid w:val="002F6580"/>
    <w:rsid w:val="00301994"/>
    <w:rsid w:val="00304859"/>
    <w:rsid w:val="00305F34"/>
    <w:rsid w:val="003064B8"/>
    <w:rsid w:val="00310D36"/>
    <w:rsid w:val="00310EFC"/>
    <w:rsid w:val="00312032"/>
    <w:rsid w:val="00312549"/>
    <w:rsid w:val="00314942"/>
    <w:rsid w:val="003201AE"/>
    <w:rsid w:val="00322258"/>
    <w:rsid w:val="00322887"/>
    <w:rsid w:val="00323E87"/>
    <w:rsid w:val="00325C11"/>
    <w:rsid w:val="003261AC"/>
    <w:rsid w:val="0032625A"/>
    <w:rsid w:val="003267FC"/>
    <w:rsid w:val="00334384"/>
    <w:rsid w:val="0033633A"/>
    <w:rsid w:val="003371E1"/>
    <w:rsid w:val="003435C0"/>
    <w:rsid w:val="00343AF0"/>
    <w:rsid w:val="00345D90"/>
    <w:rsid w:val="0034784C"/>
    <w:rsid w:val="00347F56"/>
    <w:rsid w:val="0035020D"/>
    <w:rsid w:val="00351BAD"/>
    <w:rsid w:val="00352FB7"/>
    <w:rsid w:val="00353A4B"/>
    <w:rsid w:val="00356A54"/>
    <w:rsid w:val="0035759D"/>
    <w:rsid w:val="00357815"/>
    <w:rsid w:val="003578CB"/>
    <w:rsid w:val="00357CE2"/>
    <w:rsid w:val="00360D21"/>
    <w:rsid w:val="00363F85"/>
    <w:rsid w:val="0036515D"/>
    <w:rsid w:val="00370837"/>
    <w:rsid w:val="003720FE"/>
    <w:rsid w:val="00372B08"/>
    <w:rsid w:val="00373670"/>
    <w:rsid w:val="00374F83"/>
    <w:rsid w:val="0038030E"/>
    <w:rsid w:val="00384C1F"/>
    <w:rsid w:val="00385E03"/>
    <w:rsid w:val="00392EAF"/>
    <w:rsid w:val="00393F80"/>
    <w:rsid w:val="00394B67"/>
    <w:rsid w:val="00395631"/>
    <w:rsid w:val="00396126"/>
    <w:rsid w:val="00397C08"/>
    <w:rsid w:val="003A1315"/>
    <w:rsid w:val="003A2556"/>
    <w:rsid w:val="003A2916"/>
    <w:rsid w:val="003A2EFA"/>
    <w:rsid w:val="003A3FAC"/>
    <w:rsid w:val="003A5D78"/>
    <w:rsid w:val="003A6321"/>
    <w:rsid w:val="003B18F0"/>
    <w:rsid w:val="003B2E8B"/>
    <w:rsid w:val="003B3ADC"/>
    <w:rsid w:val="003B4473"/>
    <w:rsid w:val="003B62B2"/>
    <w:rsid w:val="003B7701"/>
    <w:rsid w:val="003C0016"/>
    <w:rsid w:val="003C0DA6"/>
    <w:rsid w:val="003C342E"/>
    <w:rsid w:val="003C4767"/>
    <w:rsid w:val="003C4ACB"/>
    <w:rsid w:val="003C6A66"/>
    <w:rsid w:val="003C6A8A"/>
    <w:rsid w:val="003C76A7"/>
    <w:rsid w:val="003D02AB"/>
    <w:rsid w:val="003D0A7C"/>
    <w:rsid w:val="003D1375"/>
    <w:rsid w:val="003D18C6"/>
    <w:rsid w:val="003D2847"/>
    <w:rsid w:val="003D3C84"/>
    <w:rsid w:val="003D7485"/>
    <w:rsid w:val="003D7CDA"/>
    <w:rsid w:val="003E0699"/>
    <w:rsid w:val="003E0CA5"/>
    <w:rsid w:val="003E0FA0"/>
    <w:rsid w:val="003E158D"/>
    <w:rsid w:val="003E2D5D"/>
    <w:rsid w:val="003E2F91"/>
    <w:rsid w:val="003E3E51"/>
    <w:rsid w:val="003E433A"/>
    <w:rsid w:val="003E5506"/>
    <w:rsid w:val="003F0ADB"/>
    <w:rsid w:val="003F0EC5"/>
    <w:rsid w:val="003F4D3C"/>
    <w:rsid w:val="003F520F"/>
    <w:rsid w:val="003F5308"/>
    <w:rsid w:val="003F5E91"/>
    <w:rsid w:val="003F69A2"/>
    <w:rsid w:val="003F77D3"/>
    <w:rsid w:val="004008CE"/>
    <w:rsid w:val="00402446"/>
    <w:rsid w:val="004037B9"/>
    <w:rsid w:val="00403E7C"/>
    <w:rsid w:val="00406239"/>
    <w:rsid w:val="004100A9"/>
    <w:rsid w:val="00411450"/>
    <w:rsid w:val="00411DE7"/>
    <w:rsid w:val="0041439B"/>
    <w:rsid w:val="004162C0"/>
    <w:rsid w:val="00422895"/>
    <w:rsid w:val="00423412"/>
    <w:rsid w:val="00423F77"/>
    <w:rsid w:val="0042501D"/>
    <w:rsid w:val="00430FF8"/>
    <w:rsid w:val="00431AEE"/>
    <w:rsid w:val="004335BC"/>
    <w:rsid w:val="0043381D"/>
    <w:rsid w:val="004342ED"/>
    <w:rsid w:val="00435DB3"/>
    <w:rsid w:val="00437CF6"/>
    <w:rsid w:val="004424F2"/>
    <w:rsid w:val="00442B60"/>
    <w:rsid w:val="004435B3"/>
    <w:rsid w:val="00444AFA"/>
    <w:rsid w:val="00446DFF"/>
    <w:rsid w:val="00447045"/>
    <w:rsid w:val="00447203"/>
    <w:rsid w:val="004519B3"/>
    <w:rsid w:val="004532BE"/>
    <w:rsid w:val="00453A30"/>
    <w:rsid w:val="004562A2"/>
    <w:rsid w:val="004563BB"/>
    <w:rsid w:val="004569CC"/>
    <w:rsid w:val="00457DF6"/>
    <w:rsid w:val="00460FD6"/>
    <w:rsid w:val="0046145F"/>
    <w:rsid w:val="00461B65"/>
    <w:rsid w:val="0046292E"/>
    <w:rsid w:val="0046299F"/>
    <w:rsid w:val="00464C45"/>
    <w:rsid w:val="004658A7"/>
    <w:rsid w:val="00465C30"/>
    <w:rsid w:val="004665A4"/>
    <w:rsid w:val="004754CC"/>
    <w:rsid w:val="0047692E"/>
    <w:rsid w:val="0048202C"/>
    <w:rsid w:val="00483059"/>
    <w:rsid w:val="004830BB"/>
    <w:rsid w:val="00483123"/>
    <w:rsid w:val="00484071"/>
    <w:rsid w:val="00486123"/>
    <w:rsid w:val="00486544"/>
    <w:rsid w:val="004876E0"/>
    <w:rsid w:val="00492B27"/>
    <w:rsid w:val="0049309B"/>
    <w:rsid w:val="00494358"/>
    <w:rsid w:val="00497403"/>
    <w:rsid w:val="004978DC"/>
    <w:rsid w:val="004A21B3"/>
    <w:rsid w:val="004A6ED2"/>
    <w:rsid w:val="004A78DE"/>
    <w:rsid w:val="004A7D2A"/>
    <w:rsid w:val="004B0EEE"/>
    <w:rsid w:val="004B2939"/>
    <w:rsid w:val="004B31CD"/>
    <w:rsid w:val="004B4EB2"/>
    <w:rsid w:val="004B5436"/>
    <w:rsid w:val="004B57D3"/>
    <w:rsid w:val="004B66AE"/>
    <w:rsid w:val="004B7985"/>
    <w:rsid w:val="004C1E70"/>
    <w:rsid w:val="004C2ADC"/>
    <w:rsid w:val="004C723E"/>
    <w:rsid w:val="004C7C59"/>
    <w:rsid w:val="004D02D3"/>
    <w:rsid w:val="004D1E69"/>
    <w:rsid w:val="004D28C8"/>
    <w:rsid w:val="004D3BE1"/>
    <w:rsid w:val="004D7A50"/>
    <w:rsid w:val="004E17F2"/>
    <w:rsid w:val="004E249E"/>
    <w:rsid w:val="004E2E7A"/>
    <w:rsid w:val="004E50AF"/>
    <w:rsid w:val="004E6122"/>
    <w:rsid w:val="004F0DC9"/>
    <w:rsid w:val="004F2FD5"/>
    <w:rsid w:val="004F4DB1"/>
    <w:rsid w:val="004F5149"/>
    <w:rsid w:val="004F52F9"/>
    <w:rsid w:val="004F5607"/>
    <w:rsid w:val="004F6778"/>
    <w:rsid w:val="005018CF"/>
    <w:rsid w:val="00501A88"/>
    <w:rsid w:val="00505CDB"/>
    <w:rsid w:val="00506A9C"/>
    <w:rsid w:val="00510E28"/>
    <w:rsid w:val="005112B7"/>
    <w:rsid w:val="005116ED"/>
    <w:rsid w:val="00513072"/>
    <w:rsid w:val="00513220"/>
    <w:rsid w:val="00514BCC"/>
    <w:rsid w:val="00515133"/>
    <w:rsid w:val="00515577"/>
    <w:rsid w:val="00515663"/>
    <w:rsid w:val="00517339"/>
    <w:rsid w:val="00520698"/>
    <w:rsid w:val="00520819"/>
    <w:rsid w:val="0052162C"/>
    <w:rsid w:val="00522AA8"/>
    <w:rsid w:val="005254BA"/>
    <w:rsid w:val="00525D42"/>
    <w:rsid w:val="00526ADE"/>
    <w:rsid w:val="00530BB1"/>
    <w:rsid w:val="005311D7"/>
    <w:rsid w:val="005326D4"/>
    <w:rsid w:val="00533643"/>
    <w:rsid w:val="005352EB"/>
    <w:rsid w:val="00536C03"/>
    <w:rsid w:val="005417EA"/>
    <w:rsid w:val="00542D5D"/>
    <w:rsid w:val="0054477E"/>
    <w:rsid w:val="00544E9F"/>
    <w:rsid w:val="005464E1"/>
    <w:rsid w:val="00547B55"/>
    <w:rsid w:val="00552A8A"/>
    <w:rsid w:val="005564A9"/>
    <w:rsid w:val="00561C15"/>
    <w:rsid w:val="00562761"/>
    <w:rsid w:val="00564BDD"/>
    <w:rsid w:val="005650F1"/>
    <w:rsid w:val="00565E91"/>
    <w:rsid w:val="0056787F"/>
    <w:rsid w:val="005704E9"/>
    <w:rsid w:val="00570A21"/>
    <w:rsid w:val="0057181D"/>
    <w:rsid w:val="00573535"/>
    <w:rsid w:val="00573648"/>
    <w:rsid w:val="00574616"/>
    <w:rsid w:val="00576267"/>
    <w:rsid w:val="00577C8C"/>
    <w:rsid w:val="00585A3A"/>
    <w:rsid w:val="00585EB7"/>
    <w:rsid w:val="0058624E"/>
    <w:rsid w:val="005864EE"/>
    <w:rsid w:val="00586AF8"/>
    <w:rsid w:val="00587676"/>
    <w:rsid w:val="00593039"/>
    <w:rsid w:val="00593409"/>
    <w:rsid w:val="00593E1A"/>
    <w:rsid w:val="00593E32"/>
    <w:rsid w:val="00594BCF"/>
    <w:rsid w:val="0059502F"/>
    <w:rsid w:val="005955DA"/>
    <w:rsid w:val="0059737A"/>
    <w:rsid w:val="00597605"/>
    <w:rsid w:val="005A1C54"/>
    <w:rsid w:val="005A50F3"/>
    <w:rsid w:val="005A59A4"/>
    <w:rsid w:val="005A5CA9"/>
    <w:rsid w:val="005B29FD"/>
    <w:rsid w:val="005B46EE"/>
    <w:rsid w:val="005B54CF"/>
    <w:rsid w:val="005B5A8B"/>
    <w:rsid w:val="005B6FD1"/>
    <w:rsid w:val="005B793E"/>
    <w:rsid w:val="005B7D7C"/>
    <w:rsid w:val="005D059A"/>
    <w:rsid w:val="005D05AB"/>
    <w:rsid w:val="005D12D3"/>
    <w:rsid w:val="005D5367"/>
    <w:rsid w:val="005D599D"/>
    <w:rsid w:val="005D74FE"/>
    <w:rsid w:val="005D7E1D"/>
    <w:rsid w:val="005E0213"/>
    <w:rsid w:val="005E02D5"/>
    <w:rsid w:val="005E121C"/>
    <w:rsid w:val="005E28D2"/>
    <w:rsid w:val="005E6DBA"/>
    <w:rsid w:val="005E7495"/>
    <w:rsid w:val="005F035A"/>
    <w:rsid w:val="005F1534"/>
    <w:rsid w:val="005F1FB1"/>
    <w:rsid w:val="005F2FB4"/>
    <w:rsid w:val="005F3028"/>
    <w:rsid w:val="005F3DC4"/>
    <w:rsid w:val="005F557F"/>
    <w:rsid w:val="005F6102"/>
    <w:rsid w:val="005F6E94"/>
    <w:rsid w:val="005F7B2E"/>
    <w:rsid w:val="00603226"/>
    <w:rsid w:val="00603ABA"/>
    <w:rsid w:val="00606AC9"/>
    <w:rsid w:val="006117DF"/>
    <w:rsid w:val="006136AC"/>
    <w:rsid w:val="00614AE9"/>
    <w:rsid w:val="00615482"/>
    <w:rsid w:val="00615717"/>
    <w:rsid w:val="00616E22"/>
    <w:rsid w:val="0061727F"/>
    <w:rsid w:val="00625E86"/>
    <w:rsid w:val="006266F5"/>
    <w:rsid w:val="00627940"/>
    <w:rsid w:val="006307D6"/>
    <w:rsid w:val="006309C7"/>
    <w:rsid w:val="00630EF3"/>
    <w:rsid w:val="00631A08"/>
    <w:rsid w:val="00632970"/>
    <w:rsid w:val="006346F0"/>
    <w:rsid w:val="006349B7"/>
    <w:rsid w:val="006363D2"/>
    <w:rsid w:val="00642185"/>
    <w:rsid w:val="00643ECB"/>
    <w:rsid w:val="0064436F"/>
    <w:rsid w:val="00650269"/>
    <w:rsid w:val="00650D5F"/>
    <w:rsid w:val="006516A8"/>
    <w:rsid w:val="00651955"/>
    <w:rsid w:val="00652067"/>
    <w:rsid w:val="006521CB"/>
    <w:rsid w:val="00652235"/>
    <w:rsid w:val="00652699"/>
    <w:rsid w:val="006537A3"/>
    <w:rsid w:val="00654B8D"/>
    <w:rsid w:val="0065501D"/>
    <w:rsid w:val="00655D09"/>
    <w:rsid w:val="0065676A"/>
    <w:rsid w:val="00657407"/>
    <w:rsid w:val="006609A4"/>
    <w:rsid w:val="00660EEA"/>
    <w:rsid w:val="006644E0"/>
    <w:rsid w:val="00665F4C"/>
    <w:rsid w:val="00670CF0"/>
    <w:rsid w:val="006729E5"/>
    <w:rsid w:val="00676296"/>
    <w:rsid w:val="00676890"/>
    <w:rsid w:val="00677784"/>
    <w:rsid w:val="00677B63"/>
    <w:rsid w:val="00677B72"/>
    <w:rsid w:val="00677FD1"/>
    <w:rsid w:val="0068244C"/>
    <w:rsid w:val="006837F0"/>
    <w:rsid w:val="00683EB3"/>
    <w:rsid w:val="00684D93"/>
    <w:rsid w:val="00684EE0"/>
    <w:rsid w:val="006851BB"/>
    <w:rsid w:val="006854FD"/>
    <w:rsid w:val="00691667"/>
    <w:rsid w:val="0069174F"/>
    <w:rsid w:val="00692494"/>
    <w:rsid w:val="00692656"/>
    <w:rsid w:val="00692D4A"/>
    <w:rsid w:val="006A0070"/>
    <w:rsid w:val="006A0F0A"/>
    <w:rsid w:val="006A11A0"/>
    <w:rsid w:val="006A2613"/>
    <w:rsid w:val="006A4FF5"/>
    <w:rsid w:val="006A6579"/>
    <w:rsid w:val="006B05E6"/>
    <w:rsid w:val="006B1301"/>
    <w:rsid w:val="006B1455"/>
    <w:rsid w:val="006B6A8C"/>
    <w:rsid w:val="006B6BC7"/>
    <w:rsid w:val="006B7014"/>
    <w:rsid w:val="006B783E"/>
    <w:rsid w:val="006C006F"/>
    <w:rsid w:val="006C09F8"/>
    <w:rsid w:val="006C1821"/>
    <w:rsid w:val="006C38B6"/>
    <w:rsid w:val="006C42F8"/>
    <w:rsid w:val="006C4AD9"/>
    <w:rsid w:val="006C5898"/>
    <w:rsid w:val="006C613B"/>
    <w:rsid w:val="006C6B89"/>
    <w:rsid w:val="006C74E0"/>
    <w:rsid w:val="006D0565"/>
    <w:rsid w:val="006D1ADA"/>
    <w:rsid w:val="006D1CA4"/>
    <w:rsid w:val="006D25CA"/>
    <w:rsid w:val="006D2934"/>
    <w:rsid w:val="006D2CA8"/>
    <w:rsid w:val="006D3B8D"/>
    <w:rsid w:val="006D3F5C"/>
    <w:rsid w:val="006D4E36"/>
    <w:rsid w:val="006D677D"/>
    <w:rsid w:val="006D716C"/>
    <w:rsid w:val="006E0784"/>
    <w:rsid w:val="006E3F2C"/>
    <w:rsid w:val="006F06DE"/>
    <w:rsid w:val="006F09E2"/>
    <w:rsid w:val="006F2644"/>
    <w:rsid w:val="006F3D23"/>
    <w:rsid w:val="006F72B9"/>
    <w:rsid w:val="00700253"/>
    <w:rsid w:val="00703595"/>
    <w:rsid w:val="00705CBE"/>
    <w:rsid w:val="00707057"/>
    <w:rsid w:val="0071127B"/>
    <w:rsid w:val="0071129A"/>
    <w:rsid w:val="007114B8"/>
    <w:rsid w:val="0071485C"/>
    <w:rsid w:val="00715BDB"/>
    <w:rsid w:val="00715D4A"/>
    <w:rsid w:val="0071658C"/>
    <w:rsid w:val="00717257"/>
    <w:rsid w:val="00721420"/>
    <w:rsid w:val="00721E08"/>
    <w:rsid w:val="0072269B"/>
    <w:rsid w:val="0072550D"/>
    <w:rsid w:val="007313F6"/>
    <w:rsid w:val="00733AB8"/>
    <w:rsid w:val="00733DA3"/>
    <w:rsid w:val="0073572F"/>
    <w:rsid w:val="007361B9"/>
    <w:rsid w:val="00736411"/>
    <w:rsid w:val="00736DD4"/>
    <w:rsid w:val="00737732"/>
    <w:rsid w:val="007429A9"/>
    <w:rsid w:val="007449C6"/>
    <w:rsid w:val="00744A75"/>
    <w:rsid w:val="007454AA"/>
    <w:rsid w:val="007454AB"/>
    <w:rsid w:val="00745ACD"/>
    <w:rsid w:val="00745E1D"/>
    <w:rsid w:val="00750D2A"/>
    <w:rsid w:val="00751614"/>
    <w:rsid w:val="0075224F"/>
    <w:rsid w:val="0075225F"/>
    <w:rsid w:val="007528FA"/>
    <w:rsid w:val="00753501"/>
    <w:rsid w:val="0075426D"/>
    <w:rsid w:val="00754C7B"/>
    <w:rsid w:val="00754E9B"/>
    <w:rsid w:val="0075669C"/>
    <w:rsid w:val="007611EC"/>
    <w:rsid w:val="00763544"/>
    <w:rsid w:val="007635F8"/>
    <w:rsid w:val="007653DC"/>
    <w:rsid w:val="0076728E"/>
    <w:rsid w:val="00770A57"/>
    <w:rsid w:val="007720B1"/>
    <w:rsid w:val="00773104"/>
    <w:rsid w:val="00773D88"/>
    <w:rsid w:val="00774838"/>
    <w:rsid w:val="007762B0"/>
    <w:rsid w:val="007770CE"/>
    <w:rsid w:val="0078232E"/>
    <w:rsid w:val="007842E5"/>
    <w:rsid w:val="0078793A"/>
    <w:rsid w:val="0079150A"/>
    <w:rsid w:val="00793914"/>
    <w:rsid w:val="007956DC"/>
    <w:rsid w:val="00797B1C"/>
    <w:rsid w:val="007A1BF7"/>
    <w:rsid w:val="007A2E55"/>
    <w:rsid w:val="007A2FF0"/>
    <w:rsid w:val="007A554F"/>
    <w:rsid w:val="007A66B5"/>
    <w:rsid w:val="007A6807"/>
    <w:rsid w:val="007A7A2F"/>
    <w:rsid w:val="007A7B8F"/>
    <w:rsid w:val="007B1470"/>
    <w:rsid w:val="007B2E71"/>
    <w:rsid w:val="007B52AF"/>
    <w:rsid w:val="007B5456"/>
    <w:rsid w:val="007C0C15"/>
    <w:rsid w:val="007C2BB3"/>
    <w:rsid w:val="007C4C82"/>
    <w:rsid w:val="007C76DC"/>
    <w:rsid w:val="007D0751"/>
    <w:rsid w:val="007D3D78"/>
    <w:rsid w:val="007D59E5"/>
    <w:rsid w:val="007D716B"/>
    <w:rsid w:val="007D7211"/>
    <w:rsid w:val="007E3166"/>
    <w:rsid w:val="007E4626"/>
    <w:rsid w:val="007F09FE"/>
    <w:rsid w:val="007F2B4A"/>
    <w:rsid w:val="007F33A4"/>
    <w:rsid w:val="007F4442"/>
    <w:rsid w:val="007F54FC"/>
    <w:rsid w:val="007F5956"/>
    <w:rsid w:val="007F64DF"/>
    <w:rsid w:val="007F7889"/>
    <w:rsid w:val="0080052E"/>
    <w:rsid w:val="008045F2"/>
    <w:rsid w:val="00806051"/>
    <w:rsid w:val="0080755E"/>
    <w:rsid w:val="00810FC3"/>
    <w:rsid w:val="00811150"/>
    <w:rsid w:val="00812500"/>
    <w:rsid w:val="008125D0"/>
    <w:rsid w:val="00813571"/>
    <w:rsid w:val="00814363"/>
    <w:rsid w:val="008150BD"/>
    <w:rsid w:val="00817732"/>
    <w:rsid w:val="0082099A"/>
    <w:rsid w:val="00820D6F"/>
    <w:rsid w:val="00821F1B"/>
    <w:rsid w:val="008231FE"/>
    <w:rsid w:val="008250BD"/>
    <w:rsid w:val="00826953"/>
    <w:rsid w:val="00827C6D"/>
    <w:rsid w:val="00831D77"/>
    <w:rsid w:val="00836401"/>
    <w:rsid w:val="008406FB"/>
    <w:rsid w:val="008411D1"/>
    <w:rsid w:val="00841CAC"/>
    <w:rsid w:val="00842C70"/>
    <w:rsid w:val="00844E57"/>
    <w:rsid w:val="00846ADA"/>
    <w:rsid w:val="00847658"/>
    <w:rsid w:val="00847A88"/>
    <w:rsid w:val="0085152F"/>
    <w:rsid w:val="00851BB9"/>
    <w:rsid w:val="0085229A"/>
    <w:rsid w:val="00852454"/>
    <w:rsid w:val="00853146"/>
    <w:rsid w:val="00854CB2"/>
    <w:rsid w:val="00855183"/>
    <w:rsid w:val="00855341"/>
    <w:rsid w:val="00860E57"/>
    <w:rsid w:val="00862C3F"/>
    <w:rsid w:val="008659FC"/>
    <w:rsid w:val="00876FD0"/>
    <w:rsid w:val="008809E1"/>
    <w:rsid w:val="00882A4B"/>
    <w:rsid w:val="00882C7C"/>
    <w:rsid w:val="00882EBF"/>
    <w:rsid w:val="0088411B"/>
    <w:rsid w:val="008841F4"/>
    <w:rsid w:val="00884AE8"/>
    <w:rsid w:val="00886BCE"/>
    <w:rsid w:val="00890BCA"/>
    <w:rsid w:val="00893290"/>
    <w:rsid w:val="008943CD"/>
    <w:rsid w:val="0089496F"/>
    <w:rsid w:val="00894ADB"/>
    <w:rsid w:val="00895E09"/>
    <w:rsid w:val="008964D9"/>
    <w:rsid w:val="00896E43"/>
    <w:rsid w:val="008A33C8"/>
    <w:rsid w:val="008A6516"/>
    <w:rsid w:val="008B3B2A"/>
    <w:rsid w:val="008C0F1F"/>
    <w:rsid w:val="008C2B86"/>
    <w:rsid w:val="008C3ADD"/>
    <w:rsid w:val="008C4A1B"/>
    <w:rsid w:val="008C4C1B"/>
    <w:rsid w:val="008C5F0A"/>
    <w:rsid w:val="008C771B"/>
    <w:rsid w:val="008D00C0"/>
    <w:rsid w:val="008D041B"/>
    <w:rsid w:val="008D0B29"/>
    <w:rsid w:val="008D2E3B"/>
    <w:rsid w:val="008E1B5D"/>
    <w:rsid w:val="008E3E16"/>
    <w:rsid w:val="008E4A09"/>
    <w:rsid w:val="008E5EF3"/>
    <w:rsid w:val="008E75E0"/>
    <w:rsid w:val="008F1D94"/>
    <w:rsid w:val="008F29D8"/>
    <w:rsid w:val="008F3C63"/>
    <w:rsid w:val="008F3E90"/>
    <w:rsid w:val="008F4530"/>
    <w:rsid w:val="0090006A"/>
    <w:rsid w:val="00901C7C"/>
    <w:rsid w:val="009048C7"/>
    <w:rsid w:val="00905D3C"/>
    <w:rsid w:val="009067C6"/>
    <w:rsid w:val="00907D17"/>
    <w:rsid w:val="00910D78"/>
    <w:rsid w:val="009113D6"/>
    <w:rsid w:val="00911B64"/>
    <w:rsid w:val="00913C18"/>
    <w:rsid w:val="00913CCA"/>
    <w:rsid w:val="0091414B"/>
    <w:rsid w:val="0091645B"/>
    <w:rsid w:val="00916A75"/>
    <w:rsid w:val="009215E6"/>
    <w:rsid w:val="009223BB"/>
    <w:rsid w:val="00922535"/>
    <w:rsid w:val="0092604E"/>
    <w:rsid w:val="009265B8"/>
    <w:rsid w:val="00927288"/>
    <w:rsid w:val="00927708"/>
    <w:rsid w:val="00930652"/>
    <w:rsid w:val="00932B62"/>
    <w:rsid w:val="00932E2C"/>
    <w:rsid w:val="009341FB"/>
    <w:rsid w:val="0094118B"/>
    <w:rsid w:val="009448CE"/>
    <w:rsid w:val="00947AEC"/>
    <w:rsid w:val="00951A9E"/>
    <w:rsid w:val="00952EAE"/>
    <w:rsid w:val="009532BE"/>
    <w:rsid w:val="00953E5F"/>
    <w:rsid w:val="009568FD"/>
    <w:rsid w:val="00961C92"/>
    <w:rsid w:val="009629E6"/>
    <w:rsid w:val="00963113"/>
    <w:rsid w:val="009669EB"/>
    <w:rsid w:val="00967E85"/>
    <w:rsid w:val="009723A8"/>
    <w:rsid w:val="00973363"/>
    <w:rsid w:val="009738F0"/>
    <w:rsid w:val="00974F0F"/>
    <w:rsid w:val="00980FB0"/>
    <w:rsid w:val="00981083"/>
    <w:rsid w:val="00984BC9"/>
    <w:rsid w:val="009863D0"/>
    <w:rsid w:val="00991AFE"/>
    <w:rsid w:val="0099459D"/>
    <w:rsid w:val="00996059"/>
    <w:rsid w:val="0099628F"/>
    <w:rsid w:val="009974CD"/>
    <w:rsid w:val="00997E98"/>
    <w:rsid w:val="009A3F57"/>
    <w:rsid w:val="009A6FFA"/>
    <w:rsid w:val="009B0C4C"/>
    <w:rsid w:val="009B3077"/>
    <w:rsid w:val="009B37B7"/>
    <w:rsid w:val="009B397E"/>
    <w:rsid w:val="009B423C"/>
    <w:rsid w:val="009B4448"/>
    <w:rsid w:val="009B4D50"/>
    <w:rsid w:val="009B5595"/>
    <w:rsid w:val="009B5B42"/>
    <w:rsid w:val="009C07CD"/>
    <w:rsid w:val="009C0C67"/>
    <w:rsid w:val="009C399A"/>
    <w:rsid w:val="009C3C1C"/>
    <w:rsid w:val="009C3C7E"/>
    <w:rsid w:val="009C4186"/>
    <w:rsid w:val="009C5574"/>
    <w:rsid w:val="009C64B7"/>
    <w:rsid w:val="009C6A61"/>
    <w:rsid w:val="009C6AA2"/>
    <w:rsid w:val="009D1F4F"/>
    <w:rsid w:val="009D4E21"/>
    <w:rsid w:val="009D51A9"/>
    <w:rsid w:val="009E1E40"/>
    <w:rsid w:val="009E3624"/>
    <w:rsid w:val="009E4B6B"/>
    <w:rsid w:val="009E5407"/>
    <w:rsid w:val="009E5ABF"/>
    <w:rsid w:val="009E5F54"/>
    <w:rsid w:val="009E6609"/>
    <w:rsid w:val="009E6CF9"/>
    <w:rsid w:val="009E7AF0"/>
    <w:rsid w:val="009F2E81"/>
    <w:rsid w:val="009F4112"/>
    <w:rsid w:val="009F5AE4"/>
    <w:rsid w:val="009F6098"/>
    <w:rsid w:val="009F6EE7"/>
    <w:rsid w:val="00A004A0"/>
    <w:rsid w:val="00A007D2"/>
    <w:rsid w:val="00A0099E"/>
    <w:rsid w:val="00A01425"/>
    <w:rsid w:val="00A01702"/>
    <w:rsid w:val="00A044DC"/>
    <w:rsid w:val="00A076F7"/>
    <w:rsid w:val="00A07841"/>
    <w:rsid w:val="00A07D20"/>
    <w:rsid w:val="00A10E33"/>
    <w:rsid w:val="00A127F1"/>
    <w:rsid w:val="00A138B5"/>
    <w:rsid w:val="00A15F65"/>
    <w:rsid w:val="00A21426"/>
    <w:rsid w:val="00A223FE"/>
    <w:rsid w:val="00A229E6"/>
    <w:rsid w:val="00A23923"/>
    <w:rsid w:val="00A245F6"/>
    <w:rsid w:val="00A24F8A"/>
    <w:rsid w:val="00A261EC"/>
    <w:rsid w:val="00A265BB"/>
    <w:rsid w:val="00A266F9"/>
    <w:rsid w:val="00A26E0E"/>
    <w:rsid w:val="00A36F01"/>
    <w:rsid w:val="00A4045A"/>
    <w:rsid w:val="00A42E3E"/>
    <w:rsid w:val="00A4347E"/>
    <w:rsid w:val="00A444E5"/>
    <w:rsid w:val="00A44727"/>
    <w:rsid w:val="00A448C3"/>
    <w:rsid w:val="00A453C5"/>
    <w:rsid w:val="00A45653"/>
    <w:rsid w:val="00A4667E"/>
    <w:rsid w:val="00A468BD"/>
    <w:rsid w:val="00A4797D"/>
    <w:rsid w:val="00A50B26"/>
    <w:rsid w:val="00A510E6"/>
    <w:rsid w:val="00A536CF"/>
    <w:rsid w:val="00A54EF2"/>
    <w:rsid w:val="00A57168"/>
    <w:rsid w:val="00A60E8E"/>
    <w:rsid w:val="00A61F2A"/>
    <w:rsid w:val="00A62E89"/>
    <w:rsid w:val="00A64321"/>
    <w:rsid w:val="00A654C9"/>
    <w:rsid w:val="00A67CCD"/>
    <w:rsid w:val="00A67DD5"/>
    <w:rsid w:val="00A71FF0"/>
    <w:rsid w:val="00A72069"/>
    <w:rsid w:val="00A72B1D"/>
    <w:rsid w:val="00A72D13"/>
    <w:rsid w:val="00A739A9"/>
    <w:rsid w:val="00A75085"/>
    <w:rsid w:val="00A75784"/>
    <w:rsid w:val="00A77BB1"/>
    <w:rsid w:val="00A77D5E"/>
    <w:rsid w:val="00A8553D"/>
    <w:rsid w:val="00A8574E"/>
    <w:rsid w:val="00A92534"/>
    <w:rsid w:val="00A9362C"/>
    <w:rsid w:val="00A93A97"/>
    <w:rsid w:val="00A9494E"/>
    <w:rsid w:val="00A94EFE"/>
    <w:rsid w:val="00A955E3"/>
    <w:rsid w:val="00A95703"/>
    <w:rsid w:val="00A96170"/>
    <w:rsid w:val="00AA0076"/>
    <w:rsid w:val="00AA0272"/>
    <w:rsid w:val="00AA2B61"/>
    <w:rsid w:val="00AA2B7A"/>
    <w:rsid w:val="00AA2FEB"/>
    <w:rsid w:val="00AA3125"/>
    <w:rsid w:val="00AA41E2"/>
    <w:rsid w:val="00AA4D8B"/>
    <w:rsid w:val="00AA5FE0"/>
    <w:rsid w:val="00AA646D"/>
    <w:rsid w:val="00AA7228"/>
    <w:rsid w:val="00AB17A7"/>
    <w:rsid w:val="00AB46CB"/>
    <w:rsid w:val="00AB49FD"/>
    <w:rsid w:val="00AB4E86"/>
    <w:rsid w:val="00AB519D"/>
    <w:rsid w:val="00AC1761"/>
    <w:rsid w:val="00AC2328"/>
    <w:rsid w:val="00AC366C"/>
    <w:rsid w:val="00AC3F49"/>
    <w:rsid w:val="00AC6035"/>
    <w:rsid w:val="00AC620E"/>
    <w:rsid w:val="00AC78B4"/>
    <w:rsid w:val="00AD0083"/>
    <w:rsid w:val="00AD06BB"/>
    <w:rsid w:val="00AD08C3"/>
    <w:rsid w:val="00AD15A7"/>
    <w:rsid w:val="00AD2B6A"/>
    <w:rsid w:val="00AD3916"/>
    <w:rsid w:val="00AD3AF0"/>
    <w:rsid w:val="00AD44F9"/>
    <w:rsid w:val="00AD457A"/>
    <w:rsid w:val="00AD61D5"/>
    <w:rsid w:val="00AE242E"/>
    <w:rsid w:val="00AE3B74"/>
    <w:rsid w:val="00AE4733"/>
    <w:rsid w:val="00AE61C9"/>
    <w:rsid w:val="00AE719B"/>
    <w:rsid w:val="00AF020B"/>
    <w:rsid w:val="00AF2189"/>
    <w:rsid w:val="00AF3BA4"/>
    <w:rsid w:val="00AF7FDB"/>
    <w:rsid w:val="00B00C11"/>
    <w:rsid w:val="00B022E0"/>
    <w:rsid w:val="00B028E1"/>
    <w:rsid w:val="00B02E4B"/>
    <w:rsid w:val="00B031F9"/>
    <w:rsid w:val="00B041FE"/>
    <w:rsid w:val="00B10614"/>
    <w:rsid w:val="00B13B60"/>
    <w:rsid w:val="00B15882"/>
    <w:rsid w:val="00B24F9C"/>
    <w:rsid w:val="00B259FE"/>
    <w:rsid w:val="00B3378C"/>
    <w:rsid w:val="00B3386A"/>
    <w:rsid w:val="00B34156"/>
    <w:rsid w:val="00B348D4"/>
    <w:rsid w:val="00B36347"/>
    <w:rsid w:val="00B36CCC"/>
    <w:rsid w:val="00B41144"/>
    <w:rsid w:val="00B41169"/>
    <w:rsid w:val="00B41D4A"/>
    <w:rsid w:val="00B43D4C"/>
    <w:rsid w:val="00B45025"/>
    <w:rsid w:val="00B45EAA"/>
    <w:rsid w:val="00B46BE9"/>
    <w:rsid w:val="00B53143"/>
    <w:rsid w:val="00B5365A"/>
    <w:rsid w:val="00B5450C"/>
    <w:rsid w:val="00B5561F"/>
    <w:rsid w:val="00B568B0"/>
    <w:rsid w:val="00B634BD"/>
    <w:rsid w:val="00B63B37"/>
    <w:rsid w:val="00B6511F"/>
    <w:rsid w:val="00B6543B"/>
    <w:rsid w:val="00B656C3"/>
    <w:rsid w:val="00B65ED0"/>
    <w:rsid w:val="00B66A09"/>
    <w:rsid w:val="00B724C0"/>
    <w:rsid w:val="00B726B0"/>
    <w:rsid w:val="00B73043"/>
    <w:rsid w:val="00B7336B"/>
    <w:rsid w:val="00B73590"/>
    <w:rsid w:val="00B75FD1"/>
    <w:rsid w:val="00B771CB"/>
    <w:rsid w:val="00B77A22"/>
    <w:rsid w:val="00B82C6A"/>
    <w:rsid w:val="00B83635"/>
    <w:rsid w:val="00B90548"/>
    <w:rsid w:val="00B91952"/>
    <w:rsid w:val="00B92128"/>
    <w:rsid w:val="00B938F1"/>
    <w:rsid w:val="00B948F7"/>
    <w:rsid w:val="00B958FE"/>
    <w:rsid w:val="00B95E45"/>
    <w:rsid w:val="00BA2755"/>
    <w:rsid w:val="00BA2B9F"/>
    <w:rsid w:val="00BA33E7"/>
    <w:rsid w:val="00BA4D92"/>
    <w:rsid w:val="00BA588C"/>
    <w:rsid w:val="00BB1836"/>
    <w:rsid w:val="00BB384A"/>
    <w:rsid w:val="00BB69A6"/>
    <w:rsid w:val="00BB7629"/>
    <w:rsid w:val="00BC0780"/>
    <w:rsid w:val="00BC0DA4"/>
    <w:rsid w:val="00BC17F5"/>
    <w:rsid w:val="00BC2720"/>
    <w:rsid w:val="00BC5D9F"/>
    <w:rsid w:val="00BD1C31"/>
    <w:rsid w:val="00BD245A"/>
    <w:rsid w:val="00BD2542"/>
    <w:rsid w:val="00BD5FF7"/>
    <w:rsid w:val="00BD7010"/>
    <w:rsid w:val="00BD70F1"/>
    <w:rsid w:val="00BE0B42"/>
    <w:rsid w:val="00BE184F"/>
    <w:rsid w:val="00BE1C6D"/>
    <w:rsid w:val="00BE3912"/>
    <w:rsid w:val="00BE55A9"/>
    <w:rsid w:val="00BE6EE5"/>
    <w:rsid w:val="00BF1EDC"/>
    <w:rsid w:val="00BF2230"/>
    <w:rsid w:val="00BF233B"/>
    <w:rsid w:val="00BF2DE9"/>
    <w:rsid w:val="00BF2F59"/>
    <w:rsid w:val="00BF6250"/>
    <w:rsid w:val="00BF72E6"/>
    <w:rsid w:val="00C01032"/>
    <w:rsid w:val="00C03334"/>
    <w:rsid w:val="00C03532"/>
    <w:rsid w:val="00C0354C"/>
    <w:rsid w:val="00C0424B"/>
    <w:rsid w:val="00C04580"/>
    <w:rsid w:val="00C0737E"/>
    <w:rsid w:val="00C114DF"/>
    <w:rsid w:val="00C137F3"/>
    <w:rsid w:val="00C155D6"/>
    <w:rsid w:val="00C160B5"/>
    <w:rsid w:val="00C17347"/>
    <w:rsid w:val="00C174AF"/>
    <w:rsid w:val="00C17E2D"/>
    <w:rsid w:val="00C21A08"/>
    <w:rsid w:val="00C23943"/>
    <w:rsid w:val="00C23F8D"/>
    <w:rsid w:val="00C24D6C"/>
    <w:rsid w:val="00C26846"/>
    <w:rsid w:val="00C26C8B"/>
    <w:rsid w:val="00C31422"/>
    <w:rsid w:val="00C3304C"/>
    <w:rsid w:val="00C33565"/>
    <w:rsid w:val="00C33DAC"/>
    <w:rsid w:val="00C34EF6"/>
    <w:rsid w:val="00C35CA2"/>
    <w:rsid w:val="00C36BF0"/>
    <w:rsid w:val="00C40F66"/>
    <w:rsid w:val="00C425FC"/>
    <w:rsid w:val="00C4276C"/>
    <w:rsid w:val="00C43B8A"/>
    <w:rsid w:val="00C461F6"/>
    <w:rsid w:val="00C51D17"/>
    <w:rsid w:val="00C53049"/>
    <w:rsid w:val="00C551C4"/>
    <w:rsid w:val="00C55680"/>
    <w:rsid w:val="00C5619F"/>
    <w:rsid w:val="00C624D1"/>
    <w:rsid w:val="00C62E6B"/>
    <w:rsid w:val="00C63A79"/>
    <w:rsid w:val="00C64F15"/>
    <w:rsid w:val="00C653ED"/>
    <w:rsid w:val="00C672E1"/>
    <w:rsid w:val="00C675BD"/>
    <w:rsid w:val="00C70209"/>
    <w:rsid w:val="00C726CB"/>
    <w:rsid w:val="00C7593A"/>
    <w:rsid w:val="00C76AB5"/>
    <w:rsid w:val="00C775A5"/>
    <w:rsid w:val="00C77636"/>
    <w:rsid w:val="00C80942"/>
    <w:rsid w:val="00C82600"/>
    <w:rsid w:val="00C83791"/>
    <w:rsid w:val="00C8467E"/>
    <w:rsid w:val="00C84681"/>
    <w:rsid w:val="00C865B6"/>
    <w:rsid w:val="00C94B50"/>
    <w:rsid w:val="00C95ABE"/>
    <w:rsid w:val="00C97279"/>
    <w:rsid w:val="00C973DD"/>
    <w:rsid w:val="00CA0843"/>
    <w:rsid w:val="00CA13C8"/>
    <w:rsid w:val="00CA2FAD"/>
    <w:rsid w:val="00CA7CD8"/>
    <w:rsid w:val="00CB3BDA"/>
    <w:rsid w:val="00CB5AEC"/>
    <w:rsid w:val="00CC0159"/>
    <w:rsid w:val="00CC061C"/>
    <w:rsid w:val="00CC0C26"/>
    <w:rsid w:val="00CC5441"/>
    <w:rsid w:val="00CC67E6"/>
    <w:rsid w:val="00CC6CEE"/>
    <w:rsid w:val="00CD2999"/>
    <w:rsid w:val="00CD333D"/>
    <w:rsid w:val="00CD3997"/>
    <w:rsid w:val="00CD4EED"/>
    <w:rsid w:val="00CD5547"/>
    <w:rsid w:val="00CE018A"/>
    <w:rsid w:val="00CE17B8"/>
    <w:rsid w:val="00CE1E7D"/>
    <w:rsid w:val="00CE20E9"/>
    <w:rsid w:val="00CE72C1"/>
    <w:rsid w:val="00CF05FA"/>
    <w:rsid w:val="00CF0943"/>
    <w:rsid w:val="00CF102D"/>
    <w:rsid w:val="00CF1F02"/>
    <w:rsid w:val="00CF245C"/>
    <w:rsid w:val="00CF3CA8"/>
    <w:rsid w:val="00CF7902"/>
    <w:rsid w:val="00CF7A4E"/>
    <w:rsid w:val="00D035DE"/>
    <w:rsid w:val="00D066FD"/>
    <w:rsid w:val="00D11905"/>
    <w:rsid w:val="00D13F33"/>
    <w:rsid w:val="00D153D4"/>
    <w:rsid w:val="00D176A3"/>
    <w:rsid w:val="00D17976"/>
    <w:rsid w:val="00D24B4A"/>
    <w:rsid w:val="00D25D2C"/>
    <w:rsid w:val="00D26BA5"/>
    <w:rsid w:val="00D26C62"/>
    <w:rsid w:val="00D31A8E"/>
    <w:rsid w:val="00D32DAB"/>
    <w:rsid w:val="00D353C3"/>
    <w:rsid w:val="00D358A7"/>
    <w:rsid w:val="00D37DAB"/>
    <w:rsid w:val="00D40031"/>
    <w:rsid w:val="00D406AF"/>
    <w:rsid w:val="00D43035"/>
    <w:rsid w:val="00D47A3A"/>
    <w:rsid w:val="00D47EC9"/>
    <w:rsid w:val="00D502B6"/>
    <w:rsid w:val="00D50579"/>
    <w:rsid w:val="00D51EE4"/>
    <w:rsid w:val="00D52492"/>
    <w:rsid w:val="00D52DC7"/>
    <w:rsid w:val="00D53070"/>
    <w:rsid w:val="00D54EC4"/>
    <w:rsid w:val="00D5585B"/>
    <w:rsid w:val="00D57C6C"/>
    <w:rsid w:val="00D61D8F"/>
    <w:rsid w:val="00D62698"/>
    <w:rsid w:val="00D634E9"/>
    <w:rsid w:val="00D67F52"/>
    <w:rsid w:val="00D70910"/>
    <w:rsid w:val="00D71F46"/>
    <w:rsid w:val="00D72B1D"/>
    <w:rsid w:val="00D73305"/>
    <w:rsid w:val="00D75EFB"/>
    <w:rsid w:val="00D84518"/>
    <w:rsid w:val="00D870CB"/>
    <w:rsid w:val="00D8728C"/>
    <w:rsid w:val="00D93FED"/>
    <w:rsid w:val="00D972C7"/>
    <w:rsid w:val="00DA0C38"/>
    <w:rsid w:val="00DA3EA0"/>
    <w:rsid w:val="00DA406C"/>
    <w:rsid w:val="00DA455C"/>
    <w:rsid w:val="00DA46EF"/>
    <w:rsid w:val="00DA5C28"/>
    <w:rsid w:val="00DA5E3F"/>
    <w:rsid w:val="00DB126E"/>
    <w:rsid w:val="00DB1469"/>
    <w:rsid w:val="00DB18F5"/>
    <w:rsid w:val="00DB1BE5"/>
    <w:rsid w:val="00DB1F55"/>
    <w:rsid w:val="00DB3E96"/>
    <w:rsid w:val="00DB5380"/>
    <w:rsid w:val="00DB6104"/>
    <w:rsid w:val="00DC44E3"/>
    <w:rsid w:val="00DC5836"/>
    <w:rsid w:val="00DD038D"/>
    <w:rsid w:val="00DD0E95"/>
    <w:rsid w:val="00DD4C8E"/>
    <w:rsid w:val="00DD6363"/>
    <w:rsid w:val="00DD7ABF"/>
    <w:rsid w:val="00DD7B43"/>
    <w:rsid w:val="00DE05D7"/>
    <w:rsid w:val="00DE1641"/>
    <w:rsid w:val="00DE1826"/>
    <w:rsid w:val="00DE279D"/>
    <w:rsid w:val="00DE357E"/>
    <w:rsid w:val="00DE4826"/>
    <w:rsid w:val="00DE75F7"/>
    <w:rsid w:val="00DF2931"/>
    <w:rsid w:val="00DF4F3E"/>
    <w:rsid w:val="00DF5624"/>
    <w:rsid w:val="00DF58DB"/>
    <w:rsid w:val="00DF6A5B"/>
    <w:rsid w:val="00DF73F4"/>
    <w:rsid w:val="00DF774C"/>
    <w:rsid w:val="00E004D8"/>
    <w:rsid w:val="00E0101B"/>
    <w:rsid w:val="00E01E24"/>
    <w:rsid w:val="00E03294"/>
    <w:rsid w:val="00E05342"/>
    <w:rsid w:val="00E0540A"/>
    <w:rsid w:val="00E05C3B"/>
    <w:rsid w:val="00E105EC"/>
    <w:rsid w:val="00E107EF"/>
    <w:rsid w:val="00E16D28"/>
    <w:rsid w:val="00E179D5"/>
    <w:rsid w:val="00E209EC"/>
    <w:rsid w:val="00E210F9"/>
    <w:rsid w:val="00E21A44"/>
    <w:rsid w:val="00E228B5"/>
    <w:rsid w:val="00E22F76"/>
    <w:rsid w:val="00E23C61"/>
    <w:rsid w:val="00E247A0"/>
    <w:rsid w:val="00E250F2"/>
    <w:rsid w:val="00E267E2"/>
    <w:rsid w:val="00E32451"/>
    <w:rsid w:val="00E3548F"/>
    <w:rsid w:val="00E36024"/>
    <w:rsid w:val="00E36EFA"/>
    <w:rsid w:val="00E36F02"/>
    <w:rsid w:val="00E42104"/>
    <w:rsid w:val="00E4285F"/>
    <w:rsid w:val="00E44083"/>
    <w:rsid w:val="00E472B1"/>
    <w:rsid w:val="00E47D53"/>
    <w:rsid w:val="00E52FEB"/>
    <w:rsid w:val="00E56384"/>
    <w:rsid w:val="00E606BE"/>
    <w:rsid w:val="00E63B08"/>
    <w:rsid w:val="00E64FCD"/>
    <w:rsid w:val="00E664C6"/>
    <w:rsid w:val="00E66ACB"/>
    <w:rsid w:val="00E67258"/>
    <w:rsid w:val="00E70DA3"/>
    <w:rsid w:val="00E720A5"/>
    <w:rsid w:val="00E72F8C"/>
    <w:rsid w:val="00E7567C"/>
    <w:rsid w:val="00E76949"/>
    <w:rsid w:val="00E805C7"/>
    <w:rsid w:val="00E80D67"/>
    <w:rsid w:val="00E81963"/>
    <w:rsid w:val="00E82A87"/>
    <w:rsid w:val="00E840FF"/>
    <w:rsid w:val="00E8459D"/>
    <w:rsid w:val="00E8547A"/>
    <w:rsid w:val="00E85794"/>
    <w:rsid w:val="00E869BA"/>
    <w:rsid w:val="00E91556"/>
    <w:rsid w:val="00E918E1"/>
    <w:rsid w:val="00E94039"/>
    <w:rsid w:val="00E953BF"/>
    <w:rsid w:val="00E9565B"/>
    <w:rsid w:val="00E97115"/>
    <w:rsid w:val="00E97460"/>
    <w:rsid w:val="00EA01EF"/>
    <w:rsid w:val="00EA0804"/>
    <w:rsid w:val="00EA2381"/>
    <w:rsid w:val="00EA28AC"/>
    <w:rsid w:val="00EA4C27"/>
    <w:rsid w:val="00EA5465"/>
    <w:rsid w:val="00EB035E"/>
    <w:rsid w:val="00EB3AAD"/>
    <w:rsid w:val="00EB498F"/>
    <w:rsid w:val="00EB53B5"/>
    <w:rsid w:val="00EB776F"/>
    <w:rsid w:val="00EC08C6"/>
    <w:rsid w:val="00EC0A28"/>
    <w:rsid w:val="00EC28AB"/>
    <w:rsid w:val="00EC67D3"/>
    <w:rsid w:val="00EC6CDF"/>
    <w:rsid w:val="00EC6F47"/>
    <w:rsid w:val="00ED1A6D"/>
    <w:rsid w:val="00ED21D8"/>
    <w:rsid w:val="00ED4A34"/>
    <w:rsid w:val="00ED4D3A"/>
    <w:rsid w:val="00ED5997"/>
    <w:rsid w:val="00ED5A87"/>
    <w:rsid w:val="00EE05C8"/>
    <w:rsid w:val="00EE13D1"/>
    <w:rsid w:val="00EE348B"/>
    <w:rsid w:val="00EE698D"/>
    <w:rsid w:val="00EF00F7"/>
    <w:rsid w:val="00EF02F3"/>
    <w:rsid w:val="00EF13AC"/>
    <w:rsid w:val="00EF1D14"/>
    <w:rsid w:val="00EF3B43"/>
    <w:rsid w:val="00EF4C4B"/>
    <w:rsid w:val="00EF5213"/>
    <w:rsid w:val="00EF6917"/>
    <w:rsid w:val="00EF6A7F"/>
    <w:rsid w:val="00F0054C"/>
    <w:rsid w:val="00F0065F"/>
    <w:rsid w:val="00F01023"/>
    <w:rsid w:val="00F01182"/>
    <w:rsid w:val="00F01472"/>
    <w:rsid w:val="00F01AF2"/>
    <w:rsid w:val="00F02754"/>
    <w:rsid w:val="00F038EC"/>
    <w:rsid w:val="00F06701"/>
    <w:rsid w:val="00F067D6"/>
    <w:rsid w:val="00F070A7"/>
    <w:rsid w:val="00F12F09"/>
    <w:rsid w:val="00F16655"/>
    <w:rsid w:val="00F21568"/>
    <w:rsid w:val="00F21C6F"/>
    <w:rsid w:val="00F23E88"/>
    <w:rsid w:val="00F25CD0"/>
    <w:rsid w:val="00F2619F"/>
    <w:rsid w:val="00F32FC6"/>
    <w:rsid w:val="00F35E98"/>
    <w:rsid w:val="00F378B3"/>
    <w:rsid w:val="00F37AF0"/>
    <w:rsid w:val="00F40320"/>
    <w:rsid w:val="00F4123C"/>
    <w:rsid w:val="00F41CFB"/>
    <w:rsid w:val="00F44699"/>
    <w:rsid w:val="00F4515B"/>
    <w:rsid w:val="00F45DB0"/>
    <w:rsid w:val="00F46598"/>
    <w:rsid w:val="00F466F7"/>
    <w:rsid w:val="00F46E9A"/>
    <w:rsid w:val="00F51E30"/>
    <w:rsid w:val="00F550EF"/>
    <w:rsid w:val="00F56694"/>
    <w:rsid w:val="00F57C02"/>
    <w:rsid w:val="00F6000D"/>
    <w:rsid w:val="00F605FC"/>
    <w:rsid w:val="00F61AAC"/>
    <w:rsid w:val="00F61E94"/>
    <w:rsid w:val="00F622DC"/>
    <w:rsid w:val="00F63782"/>
    <w:rsid w:val="00F64C8D"/>
    <w:rsid w:val="00F655B1"/>
    <w:rsid w:val="00F705C0"/>
    <w:rsid w:val="00F70624"/>
    <w:rsid w:val="00F70B5D"/>
    <w:rsid w:val="00F72672"/>
    <w:rsid w:val="00F73746"/>
    <w:rsid w:val="00F74C2A"/>
    <w:rsid w:val="00F75A97"/>
    <w:rsid w:val="00F75F2A"/>
    <w:rsid w:val="00F76933"/>
    <w:rsid w:val="00F80780"/>
    <w:rsid w:val="00F80AC5"/>
    <w:rsid w:val="00F8243B"/>
    <w:rsid w:val="00F84FB0"/>
    <w:rsid w:val="00F855F9"/>
    <w:rsid w:val="00F87EE5"/>
    <w:rsid w:val="00F91E22"/>
    <w:rsid w:val="00F928E2"/>
    <w:rsid w:val="00F959C7"/>
    <w:rsid w:val="00FA23D3"/>
    <w:rsid w:val="00FA279A"/>
    <w:rsid w:val="00FA280B"/>
    <w:rsid w:val="00FA29D0"/>
    <w:rsid w:val="00FA4352"/>
    <w:rsid w:val="00FA7DAF"/>
    <w:rsid w:val="00FB0326"/>
    <w:rsid w:val="00FB0652"/>
    <w:rsid w:val="00FB158B"/>
    <w:rsid w:val="00FB2BAE"/>
    <w:rsid w:val="00FB2D5E"/>
    <w:rsid w:val="00FB41A8"/>
    <w:rsid w:val="00FB4543"/>
    <w:rsid w:val="00FB55BC"/>
    <w:rsid w:val="00FB63FD"/>
    <w:rsid w:val="00FC2F77"/>
    <w:rsid w:val="00FC4910"/>
    <w:rsid w:val="00FD207C"/>
    <w:rsid w:val="00FD263D"/>
    <w:rsid w:val="00FD385D"/>
    <w:rsid w:val="00FD3ABF"/>
    <w:rsid w:val="00FD3B1E"/>
    <w:rsid w:val="00FD4F76"/>
    <w:rsid w:val="00FD6A38"/>
    <w:rsid w:val="00FE19FE"/>
    <w:rsid w:val="00FE1A5D"/>
    <w:rsid w:val="00FE2A6C"/>
    <w:rsid w:val="00FE3182"/>
    <w:rsid w:val="00FE3901"/>
    <w:rsid w:val="00FE4826"/>
    <w:rsid w:val="00FE5555"/>
    <w:rsid w:val="00FE5CDB"/>
    <w:rsid w:val="00FE66F2"/>
    <w:rsid w:val="00FE6748"/>
    <w:rsid w:val="00FE726E"/>
    <w:rsid w:val="00FE7A56"/>
    <w:rsid w:val="00FE7F21"/>
    <w:rsid w:val="00FF1552"/>
    <w:rsid w:val="00FF1DD1"/>
    <w:rsid w:val="00FF207E"/>
    <w:rsid w:val="00FF29E7"/>
    <w:rsid w:val="00FF44F0"/>
    <w:rsid w:val="00FF61CF"/>
    <w:rsid w:val="00FF6A35"/>
    <w:rsid w:val="00FF7017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C244F7A-5DF1-40A9-A145-9FC302B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4DF"/>
    <w:pPr>
      <w:suppressAutoHyphens/>
    </w:pPr>
    <w:rPr>
      <w:rFonts w:eastAsia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729A2"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0729A2"/>
    <w:pPr>
      <w:keepNext/>
      <w:numPr>
        <w:ilvl w:val="1"/>
        <w:numId w:val="1"/>
      </w:numPr>
      <w:spacing w:before="120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qFormat/>
    <w:rsid w:val="000729A2"/>
    <w:pPr>
      <w:keepNext/>
      <w:numPr>
        <w:ilvl w:val="2"/>
        <w:numId w:val="1"/>
      </w:numPr>
      <w:tabs>
        <w:tab w:val="left" w:pos="720"/>
      </w:tabs>
      <w:spacing w:before="120"/>
      <w:outlineLvl w:val="2"/>
    </w:pPr>
    <w:rPr>
      <w:rFonts w:cs="Arial"/>
      <w:b/>
      <w:bCs/>
      <w:sz w:val="28"/>
    </w:rPr>
  </w:style>
  <w:style w:type="paragraph" w:styleId="Heading4">
    <w:name w:val="heading 4"/>
    <w:basedOn w:val="Normal"/>
    <w:next w:val="Normal"/>
    <w:qFormat/>
    <w:rsid w:val="000729A2"/>
    <w:pPr>
      <w:keepNext/>
      <w:numPr>
        <w:ilvl w:val="3"/>
        <w:numId w:val="1"/>
      </w:numPr>
      <w:tabs>
        <w:tab w:val="left" w:pos="864"/>
      </w:tabs>
      <w:spacing w:before="120"/>
      <w:outlineLvl w:val="3"/>
    </w:pPr>
    <w:rPr>
      <w:rFonts w:cs="Tahoma"/>
      <w:b/>
      <w:sz w:val="26"/>
    </w:rPr>
  </w:style>
  <w:style w:type="paragraph" w:styleId="Heading5">
    <w:name w:val="heading 5"/>
    <w:basedOn w:val="Normal"/>
    <w:next w:val="Normal"/>
    <w:qFormat/>
    <w:rsid w:val="000729A2"/>
    <w:pPr>
      <w:keepNext/>
      <w:numPr>
        <w:ilvl w:val="4"/>
        <w:numId w:val="1"/>
      </w:numPr>
      <w:tabs>
        <w:tab w:val="left" w:pos="1008"/>
      </w:tabs>
      <w:autoSpaceDE w:val="0"/>
      <w:autoSpaceDN w:val="0"/>
      <w:spacing w:before="120"/>
      <w:outlineLvl w:val="4"/>
    </w:pPr>
    <w:rPr>
      <w:b/>
      <w:bCs/>
      <w:i/>
      <w:sz w:val="26"/>
    </w:rPr>
  </w:style>
  <w:style w:type="paragraph" w:styleId="Heading6">
    <w:name w:val="heading 6"/>
    <w:basedOn w:val="Normal"/>
    <w:next w:val="Normal"/>
    <w:qFormat/>
    <w:rsid w:val="000729A2"/>
    <w:pPr>
      <w:keepNext/>
      <w:numPr>
        <w:ilvl w:val="5"/>
        <w:numId w:val="1"/>
      </w:numPr>
      <w:autoSpaceDE w:val="0"/>
      <w:autoSpaceDN w:val="0"/>
      <w:spacing w:before="120"/>
      <w:outlineLvl w:val="5"/>
    </w:pPr>
    <w:rPr>
      <w:rFonts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4DF"/>
    <w:rPr>
      <w:rFonts w:eastAsia="Times New Roman"/>
      <w:b/>
      <w:bCs/>
      <w:sz w:val="32"/>
      <w:szCs w:val="24"/>
      <w:lang w:eastAsia="ar-SA"/>
    </w:rPr>
  </w:style>
  <w:style w:type="paragraph" w:styleId="Header">
    <w:name w:val="header"/>
    <w:basedOn w:val="Normal"/>
    <w:rsid w:val="000729A2"/>
    <w:pPr>
      <w:tabs>
        <w:tab w:val="center" w:pos="4320"/>
        <w:tab w:val="right" w:pos="8640"/>
      </w:tabs>
      <w:autoSpaceDE w:val="0"/>
      <w:autoSpaceDN w:val="0"/>
    </w:pPr>
    <w:rPr>
      <w:rFonts w:cs="Arial"/>
      <w:szCs w:val="22"/>
    </w:rPr>
  </w:style>
  <w:style w:type="paragraph" w:styleId="Footer">
    <w:name w:val="footer"/>
    <w:basedOn w:val="Normal"/>
    <w:rsid w:val="000729A2"/>
    <w:pPr>
      <w:tabs>
        <w:tab w:val="center" w:pos="4320"/>
        <w:tab w:val="right" w:pos="8640"/>
      </w:tabs>
      <w:autoSpaceDE w:val="0"/>
      <w:autoSpaceDN w:val="0"/>
    </w:pPr>
    <w:rPr>
      <w:rFonts w:cs="Arial"/>
      <w:szCs w:val="22"/>
    </w:rPr>
  </w:style>
  <w:style w:type="paragraph" w:styleId="TOC1">
    <w:name w:val="toc 1"/>
    <w:basedOn w:val="Normal"/>
    <w:next w:val="Normal"/>
    <w:autoRedefine/>
    <w:uiPriority w:val="39"/>
    <w:rsid w:val="000729A2"/>
  </w:style>
  <w:style w:type="paragraph" w:styleId="TOC2">
    <w:name w:val="toc 2"/>
    <w:basedOn w:val="Normal"/>
    <w:next w:val="Normal"/>
    <w:autoRedefine/>
    <w:uiPriority w:val="39"/>
    <w:rsid w:val="000729A2"/>
    <w:pPr>
      <w:ind w:left="220"/>
    </w:pPr>
  </w:style>
  <w:style w:type="paragraph" w:customStyle="1" w:styleId="Titlepg">
    <w:name w:val="Titlepg"/>
    <w:basedOn w:val="Normal"/>
    <w:rsid w:val="000729A2"/>
    <w:pPr>
      <w:jc w:val="center"/>
    </w:pPr>
    <w:rPr>
      <w:b/>
      <w:sz w:val="52"/>
    </w:rPr>
  </w:style>
  <w:style w:type="character" w:styleId="Hyperlink">
    <w:name w:val="Hyperlink"/>
    <w:basedOn w:val="DefaultParagraphFont"/>
    <w:uiPriority w:val="99"/>
    <w:rsid w:val="000729A2"/>
    <w:rPr>
      <w:color w:val="0000FF"/>
      <w:u w:val="single"/>
    </w:rPr>
  </w:style>
  <w:style w:type="character" w:styleId="FollowedHyperlink">
    <w:name w:val="FollowedHyperlink"/>
    <w:basedOn w:val="DefaultParagraphFont"/>
    <w:rsid w:val="000729A2"/>
    <w:rPr>
      <w:color w:val="800080"/>
      <w:u w:val="single"/>
    </w:rPr>
  </w:style>
  <w:style w:type="paragraph" w:customStyle="1" w:styleId="SpecialCode">
    <w:name w:val="SpecialCode"/>
    <w:basedOn w:val="Normal"/>
    <w:rsid w:val="000729A2"/>
    <w:rPr>
      <w:rFonts w:ascii="Courier New" w:hAnsi="Courier New" w:cs="Courier New"/>
    </w:rPr>
  </w:style>
  <w:style w:type="paragraph" w:styleId="BodyText2">
    <w:name w:val="Body Text 2"/>
    <w:basedOn w:val="Normal"/>
    <w:rsid w:val="000729A2"/>
    <w:rPr>
      <w:b/>
      <w:bCs/>
      <w:lang w:eastAsia="ja-JP"/>
    </w:rPr>
  </w:style>
  <w:style w:type="paragraph" w:styleId="BalloonText">
    <w:name w:val="Balloon Text"/>
    <w:basedOn w:val="Normal"/>
    <w:semiHidden/>
    <w:rsid w:val="000729A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0729A2"/>
    <w:pPr>
      <w:widowControl w:val="0"/>
      <w:jc w:val="both"/>
    </w:pPr>
    <w:rPr>
      <w:rFonts w:ascii="MS Mincho" w:hAnsi="Courier New" w:cs="Courier New"/>
      <w:szCs w:val="21"/>
      <w:lang w:eastAsia="ja-JP"/>
    </w:rPr>
  </w:style>
  <w:style w:type="paragraph" w:customStyle="1" w:styleId="Heading2justified">
    <w:name w:val="Heading 2+justified"/>
    <w:basedOn w:val="Heading2"/>
    <w:rsid w:val="000729A2"/>
  </w:style>
  <w:style w:type="paragraph" w:styleId="TOC3">
    <w:name w:val="toc 3"/>
    <w:basedOn w:val="Normal"/>
    <w:next w:val="Normal"/>
    <w:autoRedefine/>
    <w:uiPriority w:val="39"/>
    <w:rsid w:val="000729A2"/>
    <w:pPr>
      <w:ind w:leftChars="200" w:left="420"/>
    </w:pPr>
  </w:style>
  <w:style w:type="paragraph" w:styleId="Subtitle">
    <w:name w:val="Subtitle"/>
    <w:basedOn w:val="Normal"/>
    <w:qFormat/>
    <w:rsid w:val="000729A2"/>
    <w:pPr>
      <w:autoSpaceDE w:val="0"/>
      <w:autoSpaceDN w:val="0"/>
      <w:jc w:val="center"/>
    </w:pPr>
    <w:rPr>
      <w:rFonts w:cs="Arial"/>
      <w:b/>
      <w:bCs/>
      <w:sz w:val="28"/>
      <w:szCs w:val="22"/>
    </w:rPr>
  </w:style>
  <w:style w:type="paragraph" w:styleId="NormalWeb">
    <w:name w:val="Normal (Web)"/>
    <w:basedOn w:val="Normal"/>
    <w:rsid w:val="000729A2"/>
  </w:style>
  <w:style w:type="table" w:styleId="TableGrid">
    <w:name w:val="Table Grid"/>
    <w:basedOn w:val="TableNormal"/>
    <w:rsid w:val="00EA28A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04A8A"/>
  </w:style>
  <w:style w:type="paragraph" w:styleId="ListParagraph">
    <w:name w:val="List Paragraph"/>
    <w:basedOn w:val="Normal"/>
    <w:uiPriority w:val="34"/>
    <w:qFormat/>
    <w:rsid w:val="007F64DF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x1">
    <w:name w:val="tx1"/>
    <w:basedOn w:val="DefaultParagraphFont"/>
    <w:rsid w:val="008E1B5D"/>
    <w:rPr>
      <w:b/>
      <w:bCs/>
    </w:rPr>
  </w:style>
  <w:style w:type="character" w:styleId="CommentReference">
    <w:name w:val="annotation reference"/>
    <w:basedOn w:val="DefaultParagraphFont"/>
    <w:rsid w:val="006A11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A11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A11A0"/>
    <w:rPr>
      <w:rFonts w:eastAsia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6A1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A11A0"/>
    <w:rPr>
      <w:rFonts w:eastAsia="Times New Roman"/>
      <w:b/>
      <w:bCs/>
      <w:lang w:eastAsia="ar-SA"/>
    </w:rPr>
  </w:style>
  <w:style w:type="character" w:styleId="Emphasis">
    <w:name w:val="Emphasis"/>
    <w:basedOn w:val="DefaultParagraphFont"/>
    <w:uiPriority w:val="20"/>
    <w:qFormat/>
    <w:rsid w:val="00015BF8"/>
    <w:rPr>
      <w:i/>
      <w:iCs/>
    </w:rPr>
  </w:style>
  <w:style w:type="character" w:styleId="Strong">
    <w:name w:val="Strong"/>
    <w:basedOn w:val="DefaultParagraphFont"/>
    <w:qFormat/>
    <w:rsid w:val="00015BF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070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character" w:customStyle="1" w:styleId="apple-style-span">
    <w:name w:val="apple-style-span"/>
    <w:basedOn w:val="DefaultParagraphFont"/>
    <w:rsid w:val="008D00C0"/>
  </w:style>
  <w:style w:type="paragraph" w:styleId="TOC4">
    <w:name w:val="toc 4"/>
    <w:basedOn w:val="Normal"/>
    <w:next w:val="Normal"/>
    <w:autoRedefine/>
    <w:uiPriority w:val="39"/>
    <w:rsid w:val="00BC0780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BC0780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A7606"/>
    <w:pPr>
      <w:suppressAutoHyphens w:val="0"/>
      <w:spacing w:after="100" w:line="276" w:lineRule="auto"/>
      <w:ind w:left="1100"/>
    </w:pPr>
    <w:rPr>
      <w:rFonts w:ascii="Calibri" w:hAnsi="Calibr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0A7606"/>
    <w:pPr>
      <w:suppressAutoHyphens w:val="0"/>
      <w:spacing w:after="100" w:line="276" w:lineRule="auto"/>
      <w:ind w:left="1320"/>
    </w:pPr>
    <w:rPr>
      <w:rFonts w:ascii="Calibri" w:hAnsi="Calibr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0A7606"/>
    <w:pPr>
      <w:suppressAutoHyphens w:val="0"/>
      <w:spacing w:after="100" w:line="276" w:lineRule="auto"/>
      <w:ind w:left="1540"/>
    </w:pPr>
    <w:rPr>
      <w:rFonts w:ascii="Calibri" w:hAnsi="Calibr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0A7606"/>
    <w:pPr>
      <w:suppressAutoHyphens w:val="0"/>
      <w:spacing w:after="100" w:line="276" w:lineRule="auto"/>
      <w:ind w:left="1760"/>
    </w:pPr>
    <w:rPr>
      <w:rFonts w:ascii="Calibri" w:hAnsi="Calibr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606AC9"/>
    <w:rPr>
      <w:rFonts w:eastAsia="Times New Roman" w:cs="Arial"/>
      <w:b/>
      <w:bCs/>
      <w:sz w:val="28"/>
      <w:szCs w:val="24"/>
      <w:lang w:eastAsia="ar-SA"/>
    </w:rPr>
  </w:style>
  <w:style w:type="paragraph" w:customStyle="1" w:styleId="TOCEntry">
    <w:name w:val="TOCEntry"/>
    <w:basedOn w:val="Normal"/>
    <w:rsid w:val="00C04580"/>
    <w:pPr>
      <w:keepNext/>
      <w:keepLines/>
      <w:suppressAutoHyphens w:val="0"/>
      <w:spacing w:before="120" w:after="240" w:line="240" w:lineRule="atLeast"/>
    </w:pPr>
    <w:rPr>
      <w:rFonts w:ascii="Times" w:hAnsi="Times"/>
      <w:b/>
      <w:sz w:val="36"/>
      <w:szCs w:val="20"/>
      <w:lang w:eastAsia="en-US"/>
    </w:rPr>
  </w:style>
  <w:style w:type="character" w:customStyle="1" w:styleId="st">
    <w:name w:val="st"/>
    <w:basedOn w:val="DefaultParagraphFont"/>
    <w:rsid w:val="00B5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Company%20Documents\Profiles\msi\My%20Documents\2008.03.31.Draf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1491DF891768B147802005C41074D993" ma:contentTypeVersion="5" ma:contentTypeDescription="Create a new document." ma:contentTypeScope="" ma:versionID="c4e8ae16e61e1d1ac80a42a204285b38">
  <xsd:schema xmlns:xsd="http://www.w3.org/2001/XMLSchema" xmlns:p="http://schemas.microsoft.com/office/2006/metadata/properties" targetNamespace="http://schemas.microsoft.com/office/2006/metadata/properties" ma:root="true" ma:fieldsID="eb1b478496fd14f396bd891c37eda0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F5607-F24A-46C0-9AB5-ED31D46C419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199CF01-3C4C-43E9-BA56-F23AD7B8E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65730B-08B7-4986-8508-7EABCFC6A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35BFC20-03A1-4B33-96C7-27E58F74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2008.03.31.Draft Template</Template>
  <TotalTime>326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Developer_Interview Question_Practical Exam</vt:lpstr>
    </vt:vector>
  </TitlesOfParts>
  <Company/>
  <LinksUpToDate>false</LinksUpToDate>
  <CharactersWithSpaces>4008</CharactersWithSpaces>
  <SharedDoc>false</SharedDoc>
  <HLinks>
    <vt:vector size="1506" baseType="variant">
      <vt:variant>
        <vt:i4>2424896</vt:i4>
      </vt:variant>
      <vt:variant>
        <vt:i4>1059</vt:i4>
      </vt:variant>
      <vt:variant>
        <vt:i4>0</vt:i4>
      </vt:variant>
      <vt:variant>
        <vt:i4>5</vt:i4>
      </vt:variant>
      <vt:variant>
        <vt:lpwstr>http://148.160.22.180:8080/user/start_mo.asp</vt:lpwstr>
      </vt:variant>
      <vt:variant>
        <vt:lpwstr/>
      </vt:variant>
      <vt:variant>
        <vt:i4>1179759</vt:i4>
      </vt:variant>
      <vt:variant>
        <vt:i4>1056</vt:i4>
      </vt:variant>
      <vt:variant>
        <vt:i4>0</vt:i4>
      </vt:variant>
      <vt:variant>
        <vt:i4>5</vt:i4>
      </vt:variant>
      <vt:variant>
        <vt:lpwstr>http://148.160.22.180:8080/admin/stock_status.asp</vt:lpwstr>
      </vt:variant>
      <vt:variant>
        <vt:lpwstr/>
      </vt:variant>
      <vt:variant>
        <vt:i4>1179759</vt:i4>
      </vt:variant>
      <vt:variant>
        <vt:i4>1053</vt:i4>
      </vt:variant>
      <vt:variant>
        <vt:i4>0</vt:i4>
      </vt:variant>
      <vt:variant>
        <vt:i4>5</vt:i4>
      </vt:variant>
      <vt:variant>
        <vt:lpwstr>http://148.160.22.180:8080/admin/stock_status.asp</vt:lpwstr>
      </vt:variant>
      <vt:variant>
        <vt:lpwstr/>
      </vt:variant>
      <vt:variant>
        <vt:i4>4259860</vt:i4>
      </vt:variant>
      <vt:variant>
        <vt:i4>1050</vt:i4>
      </vt:variant>
      <vt:variant>
        <vt:i4>0</vt:i4>
      </vt:variant>
      <vt:variant>
        <vt:i4>5</vt:i4>
      </vt:variant>
      <vt:variant>
        <vt:lpwstr>http://148.160.22.180:8080/admin/adressetiketter.asp</vt:lpwstr>
      </vt:variant>
      <vt:variant>
        <vt:lpwstr/>
      </vt:variant>
      <vt:variant>
        <vt:i4>4259860</vt:i4>
      </vt:variant>
      <vt:variant>
        <vt:i4>1047</vt:i4>
      </vt:variant>
      <vt:variant>
        <vt:i4>0</vt:i4>
      </vt:variant>
      <vt:variant>
        <vt:i4>5</vt:i4>
      </vt:variant>
      <vt:variant>
        <vt:lpwstr>http://148.160.22.180:8080/admin/adressetiketter.asp</vt:lpwstr>
      </vt:variant>
      <vt:variant>
        <vt:lpwstr/>
      </vt:variant>
      <vt:variant>
        <vt:i4>3604546</vt:i4>
      </vt:variant>
      <vt:variant>
        <vt:i4>1044</vt:i4>
      </vt:variant>
      <vt:variant>
        <vt:i4>0</vt:i4>
      </vt:variant>
      <vt:variant>
        <vt:i4>5</vt:i4>
      </vt:variant>
      <vt:variant>
        <vt:lpwstr>http://148.160.22.180:8080/admin/order_autoexp.asp</vt:lpwstr>
      </vt:variant>
      <vt:variant>
        <vt:lpwstr/>
      </vt:variant>
      <vt:variant>
        <vt:i4>3604546</vt:i4>
      </vt:variant>
      <vt:variant>
        <vt:i4>1041</vt:i4>
      </vt:variant>
      <vt:variant>
        <vt:i4>0</vt:i4>
      </vt:variant>
      <vt:variant>
        <vt:i4>5</vt:i4>
      </vt:variant>
      <vt:variant>
        <vt:lpwstr>http://148.160.22.180:8080/admin/order_autoexp.asp</vt:lpwstr>
      </vt:variant>
      <vt:variant>
        <vt:lpwstr/>
      </vt:variant>
      <vt:variant>
        <vt:i4>1507445</vt:i4>
      </vt:variant>
      <vt:variant>
        <vt:i4>1038</vt:i4>
      </vt:variant>
      <vt:variant>
        <vt:i4>0</vt:i4>
      </vt:variant>
      <vt:variant>
        <vt:i4>5</vt:i4>
      </vt:variant>
      <vt:variant>
        <vt:lpwstr>http://148.160.22.180:8080/admin/order_statistics.asp</vt:lpwstr>
      </vt:variant>
      <vt:variant>
        <vt:lpwstr/>
      </vt:variant>
      <vt:variant>
        <vt:i4>1507445</vt:i4>
      </vt:variant>
      <vt:variant>
        <vt:i4>1035</vt:i4>
      </vt:variant>
      <vt:variant>
        <vt:i4>0</vt:i4>
      </vt:variant>
      <vt:variant>
        <vt:i4>5</vt:i4>
      </vt:variant>
      <vt:variant>
        <vt:lpwstr>http://148.160.22.180:8080/admin/order_statistics.asp</vt:lpwstr>
      </vt:variant>
      <vt:variant>
        <vt:lpwstr/>
      </vt:variant>
      <vt:variant>
        <vt:i4>3604607</vt:i4>
      </vt:variant>
      <vt:variant>
        <vt:i4>1032</vt:i4>
      </vt:variant>
      <vt:variant>
        <vt:i4>0</vt:i4>
      </vt:variant>
      <vt:variant>
        <vt:i4>5</vt:i4>
      </vt:variant>
      <vt:variant>
        <vt:lpwstr>http://148.160.22.180:8080/admin/order.asp</vt:lpwstr>
      </vt:variant>
      <vt:variant>
        <vt:lpwstr/>
      </vt:variant>
      <vt:variant>
        <vt:i4>3604607</vt:i4>
      </vt:variant>
      <vt:variant>
        <vt:i4>1029</vt:i4>
      </vt:variant>
      <vt:variant>
        <vt:i4>0</vt:i4>
      </vt:variant>
      <vt:variant>
        <vt:i4>5</vt:i4>
      </vt:variant>
      <vt:variant>
        <vt:lpwstr>http://148.160.22.180:8080/admin/order.asp</vt:lpwstr>
      </vt:variant>
      <vt:variant>
        <vt:lpwstr/>
      </vt:variant>
      <vt:variant>
        <vt:i4>1048682</vt:i4>
      </vt:variant>
      <vt:variant>
        <vt:i4>1026</vt:i4>
      </vt:variant>
      <vt:variant>
        <vt:i4>0</vt:i4>
      </vt:variant>
      <vt:variant>
        <vt:i4>5</vt:i4>
      </vt:variant>
      <vt:variant>
        <vt:lpwstr>http://148.160.22.180:8080/admin/order_import.asp</vt:lpwstr>
      </vt:variant>
      <vt:variant>
        <vt:lpwstr/>
      </vt:variant>
      <vt:variant>
        <vt:i4>1048682</vt:i4>
      </vt:variant>
      <vt:variant>
        <vt:i4>1023</vt:i4>
      </vt:variant>
      <vt:variant>
        <vt:i4>0</vt:i4>
      </vt:variant>
      <vt:variant>
        <vt:i4>5</vt:i4>
      </vt:variant>
      <vt:variant>
        <vt:lpwstr>http://148.160.22.180:8080/admin/order_import.asp</vt:lpwstr>
      </vt:variant>
      <vt:variant>
        <vt:lpwstr/>
      </vt:variant>
      <vt:variant>
        <vt:i4>5308493</vt:i4>
      </vt:variant>
      <vt:variant>
        <vt:i4>1020</vt:i4>
      </vt:variant>
      <vt:variant>
        <vt:i4>0</vt:i4>
      </vt:variant>
      <vt:variant>
        <vt:i4>5</vt:i4>
      </vt:variant>
      <vt:variant>
        <vt:lpwstr>javascript: d.o(82);</vt:lpwstr>
      </vt:variant>
      <vt:variant>
        <vt:lpwstr/>
      </vt:variant>
      <vt:variant>
        <vt:i4>5308493</vt:i4>
      </vt:variant>
      <vt:variant>
        <vt:i4>1017</vt:i4>
      </vt:variant>
      <vt:variant>
        <vt:i4>0</vt:i4>
      </vt:variant>
      <vt:variant>
        <vt:i4>5</vt:i4>
      </vt:variant>
      <vt:variant>
        <vt:lpwstr>javascript: d.o(82);</vt:lpwstr>
      </vt:variant>
      <vt:variant>
        <vt:lpwstr/>
      </vt:variant>
      <vt:variant>
        <vt:i4>524362</vt:i4>
      </vt:variant>
      <vt:variant>
        <vt:i4>1014</vt:i4>
      </vt:variant>
      <vt:variant>
        <vt:i4>0</vt:i4>
      </vt:variant>
      <vt:variant>
        <vt:i4>5</vt:i4>
      </vt:variant>
      <vt:variant>
        <vt:lpwstr>http://148.160.22.180:8080/admin/supplier.asp</vt:lpwstr>
      </vt:variant>
      <vt:variant>
        <vt:lpwstr/>
      </vt:variant>
      <vt:variant>
        <vt:i4>524362</vt:i4>
      </vt:variant>
      <vt:variant>
        <vt:i4>1011</vt:i4>
      </vt:variant>
      <vt:variant>
        <vt:i4>0</vt:i4>
      </vt:variant>
      <vt:variant>
        <vt:i4>5</vt:i4>
      </vt:variant>
      <vt:variant>
        <vt:lpwstr>http://148.160.22.180:8080/admin/supplier.asp</vt:lpwstr>
      </vt:variant>
      <vt:variant>
        <vt:lpwstr/>
      </vt:variant>
      <vt:variant>
        <vt:i4>7274549</vt:i4>
      </vt:variant>
      <vt:variant>
        <vt:i4>1008</vt:i4>
      </vt:variant>
      <vt:variant>
        <vt:i4>0</vt:i4>
      </vt:variant>
      <vt:variant>
        <vt:i4>5</vt:i4>
      </vt:variant>
      <vt:variant>
        <vt:lpwstr>http://148.160.22.180:8080/admin/supplier.asp?a=new</vt:lpwstr>
      </vt:variant>
      <vt:variant>
        <vt:lpwstr/>
      </vt:variant>
      <vt:variant>
        <vt:i4>7274549</vt:i4>
      </vt:variant>
      <vt:variant>
        <vt:i4>1005</vt:i4>
      </vt:variant>
      <vt:variant>
        <vt:i4>0</vt:i4>
      </vt:variant>
      <vt:variant>
        <vt:i4>5</vt:i4>
      </vt:variant>
      <vt:variant>
        <vt:lpwstr>http://148.160.22.180:8080/admin/supplier.asp?a=new</vt:lpwstr>
      </vt:variant>
      <vt:variant>
        <vt:lpwstr/>
      </vt:variant>
      <vt:variant>
        <vt:i4>5898306</vt:i4>
      </vt:variant>
      <vt:variant>
        <vt:i4>1002</vt:i4>
      </vt:variant>
      <vt:variant>
        <vt:i4>0</vt:i4>
      </vt:variant>
      <vt:variant>
        <vt:i4>5</vt:i4>
      </vt:variant>
      <vt:variant>
        <vt:lpwstr>javascript: d.o(79);</vt:lpwstr>
      </vt:variant>
      <vt:variant>
        <vt:lpwstr/>
      </vt:variant>
      <vt:variant>
        <vt:i4>5898306</vt:i4>
      </vt:variant>
      <vt:variant>
        <vt:i4>999</vt:i4>
      </vt:variant>
      <vt:variant>
        <vt:i4>0</vt:i4>
      </vt:variant>
      <vt:variant>
        <vt:i4>5</vt:i4>
      </vt:variant>
      <vt:variant>
        <vt:lpwstr>javascript: d.o(79);</vt:lpwstr>
      </vt:variant>
      <vt:variant>
        <vt:lpwstr/>
      </vt:variant>
      <vt:variant>
        <vt:i4>5242914</vt:i4>
      </vt:variant>
      <vt:variant>
        <vt:i4>996</vt:i4>
      </vt:variant>
      <vt:variant>
        <vt:i4>0</vt:i4>
      </vt:variant>
      <vt:variant>
        <vt:i4>5</vt:i4>
      </vt:variant>
      <vt:variant>
        <vt:lpwstr>http://148.160.22.180:8080/admin/product_group.asp?a=new</vt:lpwstr>
      </vt:variant>
      <vt:variant>
        <vt:lpwstr/>
      </vt:variant>
      <vt:variant>
        <vt:i4>5242914</vt:i4>
      </vt:variant>
      <vt:variant>
        <vt:i4>993</vt:i4>
      </vt:variant>
      <vt:variant>
        <vt:i4>0</vt:i4>
      </vt:variant>
      <vt:variant>
        <vt:i4>5</vt:i4>
      </vt:variant>
      <vt:variant>
        <vt:lpwstr>http://148.160.22.180:8080/admin/product_group.asp?a=new</vt:lpwstr>
      </vt:variant>
      <vt:variant>
        <vt:lpwstr/>
      </vt:variant>
      <vt:variant>
        <vt:i4>5570626</vt:i4>
      </vt:variant>
      <vt:variant>
        <vt:i4>990</vt:i4>
      </vt:variant>
      <vt:variant>
        <vt:i4>0</vt:i4>
      </vt:variant>
      <vt:variant>
        <vt:i4>5</vt:i4>
      </vt:variant>
      <vt:variant>
        <vt:lpwstr>javascript: d.o(76);</vt:lpwstr>
      </vt:variant>
      <vt:variant>
        <vt:lpwstr/>
      </vt:variant>
      <vt:variant>
        <vt:i4>5570626</vt:i4>
      </vt:variant>
      <vt:variant>
        <vt:i4>987</vt:i4>
      </vt:variant>
      <vt:variant>
        <vt:i4>0</vt:i4>
      </vt:variant>
      <vt:variant>
        <vt:i4>5</vt:i4>
      </vt:variant>
      <vt:variant>
        <vt:lpwstr>javascript: d.o(76);</vt:lpwstr>
      </vt:variant>
      <vt:variant>
        <vt:lpwstr/>
      </vt:variant>
      <vt:variant>
        <vt:i4>4259895</vt:i4>
      </vt:variant>
      <vt:variant>
        <vt:i4>984</vt:i4>
      </vt:variant>
      <vt:variant>
        <vt:i4>0</vt:i4>
      </vt:variant>
      <vt:variant>
        <vt:i4>5</vt:i4>
      </vt:variant>
      <vt:variant>
        <vt:lpwstr>http://148.160.22.180:8080/admin/product_sub.asp</vt:lpwstr>
      </vt:variant>
      <vt:variant>
        <vt:lpwstr/>
      </vt:variant>
      <vt:variant>
        <vt:i4>3735632</vt:i4>
      </vt:variant>
      <vt:variant>
        <vt:i4>981</vt:i4>
      </vt:variant>
      <vt:variant>
        <vt:i4>0</vt:i4>
      </vt:variant>
      <vt:variant>
        <vt:i4>5</vt:i4>
      </vt:variant>
      <vt:variant>
        <vt:lpwstr>http://148.160.22.180:8080/admin/product_sub.asp?a=new</vt:lpwstr>
      </vt:variant>
      <vt:variant>
        <vt:lpwstr/>
      </vt:variant>
      <vt:variant>
        <vt:i4>3735632</vt:i4>
      </vt:variant>
      <vt:variant>
        <vt:i4>978</vt:i4>
      </vt:variant>
      <vt:variant>
        <vt:i4>0</vt:i4>
      </vt:variant>
      <vt:variant>
        <vt:i4>5</vt:i4>
      </vt:variant>
      <vt:variant>
        <vt:lpwstr>http://148.160.22.180:8080/admin/product_sub.asp?a=new</vt:lpwstr>
      </vt:variant>
      <vt:variant>
        <vt:lpwstr/>
      </vt:variant>
      <vt:variant>
        <vt:i4>5242946</vt:i4>
      </vt:variant>
      <vt:variant>
        <vt:i4>975</vt:i4>
      </vt:variant>
      <vt:variant>
        <vt:i4>0</vt:i4>
      </vt:variant>
      <vt:variant>
        <vt:i4>5</vt:i4>
      </vt:variant>
      <vt:variant>
        <vt:lpwstr>javascript: d.o(73);</vt:lpwstr>
      </vt:variant>
      <vt:variant>
        <vt:lpwstr/>
      </vt:variant>
      <vt:variant>
        <vt:i4>5898306</vt:i4>
      </vt:variant>
      <vt:variant>
        <vt:i4>972</vt:i4>
      </vt:variant>
      <vt:variant>
        <vt:i4>0</vt:i4>
      </vt:variant>
      <vt:variant>
        <vt:i4>5</vt:i4>
      </vt:variant>
      <vt:variant>
        <vt:lpwstr>javascript: d.o(79);</vt:lpwstr>
      </vt:variant>
      <vt:variant>
        <vt:lpwstr/>
      </vt:variant>
      <vt:variant>
        <vt:i4>5242909</vt:i4>
      </vt:variant>
      <vt:variant>
        <vt:i4>969</vt:i4>
      </vt:variant>
      <vt:variant>
        <vt:i4>0</vt:i4>
      </vt:variant>
      <vt:variant>
        <vt:i4>5</vt:i4>
      </vt:variant>
      <vt:variant>
        <vt:lpwstr>http://148.160.22.180:8080/admin/product.asp</vt:lpwstr>
      </vt:variant>
      <vt:variant>
        <vt:lpwstr/>
      </vt:variant>
      <vt:variant>
        <vt:i4>5242909</vt:i4>
      </vt:variant>
      <vt:variant>
        <vt:i4>966</vt:i4>
      </vt:variant>
      <vt:variant>
        <vt:i4>0</vt:i4>
      </vt:variant>
      <vt:variant>
        <vt:i4>5</vt:i4>
      </vt:variant>
      <vt:variant>
        <vt:lpwstr>http://148.160.22.180:8080/admin/product.asp</vt:lpwstr>
      </vt:variant>
      <vt:variant>
        <vt:lpwstr/>
      </vt:variant>
      <vt:variant>
        <vt:i4>2621562</vt:i4>
      </vt:variant>
      <vt:variant>
        <vt:i4>963</vt:i4>
      </vt:variant>
      <vt:variant>
        <vt:i4>0</vt:i4>
      </vt:variant>
      <vt:variant>
        <vt:i4>5</vt:i4>
      </vt:variant>
      <vt:variant>
        <vt:lpwstr>http://148.160.22.180:8080/admin/product.asp?a=new</vt:lpwstr>
      </vt:variant>
      <vt:variant>
        <vt:lpwstr/>
      </vt:variant>
      <vt:variant>
        <vt:i4>2621562</vt:i4>
      </vt:variant>
      <vt:variant>
        <vt:i4>960</vt:i4>
      </vt:variant>
      <vt:variant>
        <vt:i4>0</vt:i4>
      </vt:variant>
      <vt:variant>
        <vt:i4>5</vt:i4>
      </vt:variant>
      <vt:variant>
        <vt:lpwstr>http://148.160.22.180:8080/admin/product.asp?a=new</vt:lpwstr>
      </vt:variant>
      <vt:variant>
        <vt:lpwstr/>
      </vt:variant>
      <vt:variant>
        <vt:i4>5439554</vt:i4>
      </vt:variant>
      <vt:variant>
        <vt:i4>957</vt:i4>
      </vt:variant>
      <vt:variant>
        <vt:i4>0</vt:i4>
      </vt:variant>
      <vt:variant>
        <vt:i4>5</vt:i4>
      </vt:variant>
      <vt:variant>
        <vt:lpwstr>javascript: d.o(70);</vt:lpwstr>
      </vt:variant>
      <vt:variant>
        <vt:lpwstr/>
      </vt:variant>
      <vt:variant>
        <vt:i4>5439554</vt:i4>
      </vt:variant>
      <vt:variant>
        <vt:i4>954</vt:i4>
      </vt:variant>
      <vt:variant>
        <vt:i4>0</vt:i4>
      </vt:variant>
      <vt:variant>
        <vt:i4>5</vt:i4>
      </vt:variant>
      <vt:variant>
        <vt:lpwstr>javascript: d.o(70);</vt:lpwstr>
      </vt:variant>
      <vt:variant>
        <vt:lpwstr/>
      </vt:variant>
      <vt:variant>
        <vt:i4>2883685</vt:i4>
      </vt:variant>
      <vt:variant>
        <vt:i4>951</vt:i4>
      </vt:variant>
      <vt:variant>
        <vt:i4>0</vt:i4>
      </vt:variant>
      <vt:variant>
        <vt:i4>5</vt:i4>
      </vt:variant>
      <vt:variant>
        <vt:lpwstr>http://148.160.22.180:8080/admin/admin.asp</vt:lpwstr>
      </vt:variant>
      <vt:variant>
        <vt:lpwstr/>
      </vt:variant>
      <vt:variant>
        <vt:i4>5505026</vt:i4>
      </vt:variant>
      <vt:variant>
        <vt:i4>948</vt:i4>
      </vt:variant>
      <vt:variant>
        <vt:i4>0</vt:i4>
      </vt:variant>
      <vt:variant>
        <vt:i4>5</vt:i4>
      </vt:variant>
      <vt:variant>
        <vt:lpwstr>http://148.160.22.180:8080/admin/admin.asp?a=new</vt:lpwstr>
      </vt:variant>
      <vt:variant>
        <vt:lpwstr/>
      </vt:variant>
      <vt:variant>
        <vt:i4>5505026</vt:i4>
      </vt:variant>
      <vt:variant>
        <vt:i4>945</vt:i4>
      </vt:variant>
      <vt:variant>
        <vt:i4>0</vt:i4>
      </vt:variant>
      <vt:variant>
        <vt:i4>5</vt:i4>
      </vt:variant>
      <vt:variant>
        <vt:lpwstr>http://148.160.22.180:8080/admin/admin.asp?a=new</vt:lpwstr>
      </vt:variant>
      <vt:variant>
        <vt:lpwstr/>
      </vt:variant>
      <vt:variant>
        <vt:i4>5505091</vt:i4>
      </vt:variant>
      <vt:variant>
        <vt:i4>942</vt:i4>
      </vt:variant>
      <vt:variant>
        <vt:i4>0</vt:i4>
      </vt:variant>
      <vt:variant>
        <vt:i4>5</vt:i4>
      </vt:variant>
      <vt:variant>
        <vt:lpwstr>javascript: d.o(67);</vt:lpwstr>
      </vt:variant>
      <vt:variant>
        <vt:lpwstr/>
      </vt:variant>
      <vt:variant>
        <vt:i4>5505091</vt:i4>
      </vt:variant>
      <vt:variant>
        <vt:i4>939</vt:i4>
      </vt:variant>
      <vt:variant>
        <vt:i4>0</vt:i4>
      </vt:variant>
      <vt:variant>
        <vt:i4>5</vt:i4>
      </vt:variant>
      <vt:variant>
        <vt:lpwstr>javascript: d.o(67);</vt:lpwstr>
      </vt:variant>
      <vt:variant>
        <vt:lpwstr/>
      </vt:variant>
      <vt:variant>
        <vt:i4>4849709</vt:i4>
      </vt:variant>
      <vt:variant>
        <vt:i4>936</vt:i4>
      </vt:variant>
      <vt:variant>
        <vt:i4>0</vt:i4>
      </vt:variant>
      <vt:variant>
        <vt:i4>5</vt:i4>
      </vt:variant>
      <vt:variant>
        <vt:lpwstr>http://148.160.22.180:8080/admin/user_group.asp</vt:lpwstr>
      </vt:variant>
      <vt:variant>
        <vt:lpwstr/>
      </vt:variant>
      <vt:variant>
        <vt:i4>4849709</vt:i4>
      </vt:variant>
      <vt:variant>
        <vt:i4>932</vt:i4>
      </vt:variant>
      <vt:variant>
        <vt:i4>0</vt:i4>
      </vt:variant>
      <vt:variant>
        <vt:i4>5</vt:i4>
      </vt:variant>
      <vt:variant>
        <vt:lpwstr>http://148.160.22.180:8080/admin/user_group.asp</vt:lpwstr>
      </vt:variant>
      <vt:variant>
        <vt:lpwstr/>
      </vt:variant>
      <vt:variant>
        <vt:i4>65</vt:i4>
      </vt:variant>
      <vt:variant>
        <vt:i4>930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2949202</vt:i4>
      </vt:variant>
      <vt:variant>
        <vt:i4>927</vt:i4>
      </vt:variant>
      <vt:variant>
        <vt:i4>0</vt:i4>
      </vt:variant>
      <vt:variant>
        <vt:i4>5</vt:i4>
      </vt:variant>
      <vt:variant>
        <vt:lpwstr>http://148.160.22.180:8080/admin/user_group.asp?a=new</vt:lpwstr>
      </vt:variant>
      <vt:variant>
        <vt:lpwstr/>
      </vt:variant>
      <vt:variant>
        <vt:i4>2949202</vt:i4>
      </vt:variant>
      <vt:variant>
        <vt:i4>924</vt:i4>
      </vt:variant>
      <vt:variant>
        <vt:i4>0</vt:i4>
      </vt:variant>
      <vt:variant>
        <vt:i4>5</vt:i4>
      </vt:variant>
      <vt:variant>
        <vt:lpwstr>http://148.160.22.180:8080/admin/user_group.asp?a=new</vt:lpwstr>
      </vt:variant>
      <vt:variant>
        <vt:lpwstr/>
      </vt:variant>
      <vt:variant>
        <vt:i4>5701699</vt:i4>
      </vt:variant>
      <vt:variant>
        <vt:i4>921</vt:i4>
      </vt:variant>
      <vt:variant>
        <vt:i4>0</vt:i4>
      </vt:variant>
      <vt:variant>
        <vt:i4>5</vt:i4>
      </vt:variant>
      <vt:variant>
        <vt:lpwstr>javascript: d.o(64);</vt:lpwstr>
      </vt:variant>
      <vt:variant>
        <vt:lpwstr/>
      </vt:variant>
      <vt:variant>
        <vt:i4>5701699</vt:i4>
      </vt:variant>
      <vt:variant>
        <vt:i4>918</vt:i4>
      </vt:variant>
      <vt:variant>
        <vt:i4>0</vt:i4>
      </vt:variant>
      <vt:variant>
        <vt:i4>5</vt:i4>
      </vt:variant>
      <vt:variant>
        <vt:lpwstr>javascript: d.o(64);</vt:lpwstr>
      </vt:variant>
      <vt:variant>
        <vt:lpwstr/>
      </vt:variant>
      <vt:variant>
        <vt:i4>3932239</vt:i4>
      </vt:variant>
      <vt:variant>
        <vt:i4>915</vt:i4>
      </vt:variant>
      <vt:variant>
        <vt:i4>0</vt:i4>
      </vt:variant>
      <vt:variant>
        <vt:i4>5</vt:i4>
      </vt:variant>
      <vt:variant>
        <vt:lpwstr>http://148.160.22.180:8080/admin/user_message.asp</vt:lpwstr>
      </vt:variant>
      <vt:variant>
        <vt:lpwstr/>
      </vt:variant>
      <vt:variant>
        <vt:i4>3932239</vt:i4>
      </vt:variant>
      <vt:variant>
        <vt:i4>911</vt:i4>
      </vt:variant>
      <vt:variant>
        <vt:i4>0</vt:i4>
      </vt:variant>
      <vt:variant>
        <vt:i4>5</vt:i4>
      </vt:variant>
      <vt:variant>
        <vt:lpwstr>http://148.160.22.180:8080/admin/user_message.asp</vt:lpwstr>
      </vt:variant>
      <vt:variant>
        <vt:lpwstr/>
      </vt:variant>
      <vt:variant>
        <vt:i4>65</vt:i4>
      </vt:variant>
      <vt:variant>
        <vt:i4>909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2228318</vt:i4>
      </vt:variant>
      <vt:variant>
        <vt:i4>906</vt:i4>
      </vt:variant>
      <vt:variant>
        <vt:i4>0</vt:i4>
      </vt:variant>
      <vt:variant>
        <vt:i4>5</vt:i4>
      </vt:variant>
      <vt:variant>
        <vt:lpwstr>http://148.160.22.180:8080/admin/user_log.asp</vt:lpwstr>
      </vt:variant>
      <vt:variant>
        <vt:lpwstr/>
      </vt:variant>
      <vt:variant>
        <vt:i4>2228318</vt:i4>
      </vt:variant>
      <vt:variant>
        <vt:i4>903</vt:i4>
      </vt:variant>
      <vt:variant>
        <vt:i4>0</vt:i4>
      </vt:variant>
      <vt:variant>
        <vt:i4>5</vt:i4>
      </vt:variant>
      <vt:variant>
        <vt:lpwstr>http://148.160.22.180:8080/admin/user_log.asp</vt:lpwstr>
      </vt:variant>
      <vt:variant>
        <vt:lpwstr/>
      </vt:variant>
      <vt:variant>
        <vt:i4>8257560</vt:i4>
      </vt:variant>
      <vt:variant>
        <vt:i4>900</vt:i4>
      </vt:variant>
      <vt:variant>
        <vt:i4>0</vt:i4>
      </vt:variant>
      <vt:variant>
        <vt:i4>5</vt:i4>
      </vt:variant>
      <vt:variant>
        <vt:lpwstr>http://148.160.22.180:8080/admin/user_search.asp</vt:lpwstr>
      </vt:variant>
      <vt:variant>
        <vt:lpwstr/>
      </vt:variant>
      <vt:variant>
        <vt:i4>8257560</vt:i4>
      </vt:variant>
      <vt:variant>
        <vt:i4>897</vt:i4>
      </vt:variant>
      <vt:variant>
        <vt:i4>0</vt:i4>
      </vt:variant>
      <vt:variant>
        <vt:i4>5</vt:i4>
      </vt:variant>
      <vt:variant>
        <vt:lpwstr>http://148.160.22.180:8080/admin/user_search.asp</vt:lpwstr>
      </vt:variant>
      <vt:variant>
        <vt:lpwstr/>
      </vt:variant>
      <vt:variant>
        <vt:i4>1179733</vt:i4>
      </vt:variant>
      <vt:variant>
        <vt:i4>894</vt:i4>
      </vt:variant>
      <vt:variant>
        <vt:i4>0</vt:i4>
      </vt:variant>
      <vt:variant>
        <vt:i4>5</vt:i4>
      </vt:variant>
      <vt:variant>
        <vt:lpwstr>http://148.160.22.180:8080/admin/user.asp</vt:lpwstr>
      </vt:variant>
      <vt:variant>
        <vt:lpwstr/>
      </vt:variant>
      <vt:variant>
        <vt:i4>1179733</vt:i4>
      </vt:variant>
      <vt:variant>
        <vt:i4>890</vt:i4>
      </vt:variant>
      <vt:variant>
        <vt:i4>0</vt:i4>
      </vt:variant>
      <vt:variant>
        <vt:i4>5</vt:i4>
      </vt:variant>
      <vt:variant>
        <vt:lpwstr>http://148.160.22.180:8080/admin/user.asp</vt:lpwstr>
      </vt:variant>
      <vt:variant>
        <vt:lpwstr/>
      </vt:variant>
      <vt:variant>
        <vt:i4>65</vt:i4>
      </vt:variant>
      <vt:variant>
        <vt:i4>888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7667754</vt:i4>
      </vt:variant>
      <vt:variant>
        <vt:i4>885</vt:i4>
      </vt:variant>
      <vt:variant>
        <vt:i4>0</vt:i4>
      </vt:variant>
      <vt:variant>
        <vt:i4>5</vt:i4>
      </vt:variant>
      <vt:variant>
        <vt:lpwstr>http://148.160.22.180:8080/admin/user.asp?a=new</vt:lpwstr>
      </vt:variant>
      <vt:variant>
        <vt:lpwstr/>
      </vt:variant>
      <vt:variant>
        <vt:i4>7667754</vt:i4>
      </vt:variant>
      <vt:variant>
        <vt:i4>881</vt:i4>
      </vt:variant>
      <vt:variant>
        <vt:i4>0</vt:i4>
      </vt:variant>
      <vt:variant>
        <vt:i4>5</vt:i4>
      </vt:variant>
      <vt:variant>
        <vt:lpwstr>http://148.160.22.180:8080/admin/user.asp?a=new</vt:lpwstr>
      </vt:variant>
      <vt:variant>
        <vt:lpwstr/>
      </vt:variant>
      <vt:variant>
        <vt:i4>65</vt:i4>
      </vt:variant>
      <vt:variant>
        <vt:i4>879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5963840</vt:i4>
      </vt:variant>
      <vt:variant>
        <vt:i4>876</vt:i4>
      </vt:variant>
      <vt:variant>
        <vt:i4>0</vt:i4>
      </vt:variant>
      <vt:variant>
        <vt:i4>5</vt:i4>
      </vt:variant>
      <vt:variant>
        <vt:lpwstr>javascript: d.o(58);</vt:lpwstr>
      </vt:variant>
      <vt:variant>
        <vt:lpwstr/>
      </vt:variant>
      <vt:variant>
        <vt:i4>5963840</vt:i4>
      </vt:variant>
      <vt:variant>
        <vt:i4>873</vt:i4>
      </vt:variant>
      <vt:variant>
        <vt:i4>0</vt:i4>
      </vt:variant>
      <vt:variant>
        <vt:i4>5</vt:i4>
      </vt:variant>
      <vt:variant>
        <vt:lpwstr>javascript: d.o(58);</vt:lpwstr>
      </vt:variant>
      <vt:variant>
        <vt:lpwstr/>
      </vt:variant>
      <vt:variant>
        <vt:i4>6815806</vt:i4>
      </vt:variant>
      <vt:variant>
        <vt:i4>870</vt:i4>
      </vt:variant>
      <vt:variant>
        <vt:i4>0</vt:i4>
      </vt:variant>
      <vt:variant>
        <vt:i4>5</vt:i4>
      </vt:variant>
      <vt:variant>
        <vt:lpwstr>http://148.160.22.180:8080/admin/office.asp</vt:lpwstr>
      </vt:variant>
      <vt:variant>
        <vt:lpwstr/>
      </vt:variant>
      <vt:variant>
        <vt:i4>6815806</vt:i4>
      </vt:variant>
      <vt:variant>
        <vt:i4>866</vt:i4>
      </vt:variant>
      <vt:variant>
        <vt:i4>0</vt:i4>
      </vt:variant>
      <vt:variant>
        <vt:i4>5</vt:i4>
      </vt:variant>
      <vt:variant>
        <vt:lpwstr>http://148.160.22.180:8080/admin/office.asp</vt:lpwstr>
      </vt:variant>
      <vt:variant>
        <vt:lpwstr/>
      </vt:variant>
      <vt:variant>
        <vt:i4>65</vt:i4>
      </vt:variant>
      <vt:variant>
        <vt:i4>864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983105</vt:i4>
      </vt:variant>
      <vt:variant>
        <vt:i4>861</vt:i4>
      </vt:variant>
      <vt:variant>
        <vt:i4>0</vt:i4>
      </vt:variant>
      <vt:variant>
        <vt:i4>5</vt:i4>
      </vt:variant>
      <vt:variant>
        <vt:lpwstr>http://148.160.22.180:8080/admin/office.asp?a=new</vt:lpwstr>
      </vt:variant>
      <vt:variant>
        <vt:lpwstr/>
      </vt:variant>
      <vt:variant>
        <vt:i4>983105</vt:i4>
      </vt:variant>
      <vt:variant>
        <vt:i4>858</vt:i4>
      </vt:variant>
      <vt:variant>
        <vt:i4>0</vt:i4>
      </vt:variant>
      <vt:variant>
        <vt:i4>5</vt:i4>
      </vt:variant>
      <vt:variant>
        <vt:lpwstr>http://148.160.22.180:8080/admin/office.asp?a=new</vt:lpwstr>
      </vt:variant>
      <vt:variant>
        <vt:lpwstr/>
      </vt:variant>
      <vt:variant>
        <vt:i4>5636160</vt:i4>
      </vt:variant>
      <vt:variant>
        <vt:i4>855</vt:i4>
      </vt:variant>
      <vt:variant>
        <vt:i4>0</vt:i4>
      </vt:variant>
      <vt:variant>
        <vt:i4>5</vt:i4>
      </vt:variant>
      <vt:variant>
        <vt:lpwstr>javascript: d.o(55);</vt:lpwstr>
      </vt:variant>
      <vt:variant>
        <vt:lpwstr/>
      </vt:variant>
      <vt:variant>
        <vt:i4>5636160</vt:i4>
      </vt:variant>
      <vt:variant>
        <vt:i4>852</vt:i4>
      </vt:variant>
      <vt:variant>
        <vt:i4>0</vt:i4>
      </vt:variant>
      <vt:variant>
        <vt:i4>5</vt:i4>
      </vt:variant>
      <vt:variant>
        <vt:lpwstr>javascript: d.o(55);</vt:lpwstr>
      </vt:variant>
      <vt:variant>
        <vt:lpwstr/>
      </vt:variant>
      <vt:variant>
        <vt:i4>6553644</vt:i4>
      </vt:variant>
      <vt:variant>
        <vt:i4>849</vt:i4>
      </vt:variant>
      <vt:variant>
        <vt:i4>0</vt:i4>
      </vt:variant>
      <vt:variant>
        <vt:i4>5</vt:i4>
      </vt:variant>
      <vt:variant>
        <vt:lpwstr>http://148.160.22.180:8080/admin/product_production_unit.asp</vt:lpwstr>
      </vt:variant>
      <vt:variant>
        <vt:lpwstr/>
      </vt:variant>
      <vt:variant>
        <vt:i4>6553644</vt:i4>
      </vt:variant>
      <vt:variant>
        <vt:i4>846</vt:i4>
      </vt:variant>
      <vt:variant>
        <vt:i4>0</vt:i4>
      </vt:variant>
      <vt:variant>
        <vt:i4>5</vt:i4>
      </vt:variant>
      <vt:variant>
        <vt:lpwstr>http://148.160.22.180:8080/admin/product_production_unit.asp</vt:lpwstr>
      </vt:variant>
      <vt:variant>
        <vt:lpwstr/>
      </vt:variant>
      <vt:variant>
        <vt:i4>1835083</vt:i4>
      </vt:variant>
      <vt:variant>
        <vt:i4>843</vt:i4>
      </vt:variant>
      <vt:variant>
        <vt:i4>0</vt:i4>
      </vt:variant>
      <vt:variant>
        <vt:i4>5</vt:i4>
      </vt:variant>
      <vt:variant>
        <vt:lpwstr>http://148.160.22.180:8080/admin/product_production_unit.asp?a=new</vt:lpwstr>
      </vt:variant>
      <vt:variant>
        <vt:lpwstr/>
      </vt:variant>
      <vt:variant>
        <vt:i4>1835083</vt:i4>
      </vt:variant>
      <vt:variant>
        <vt:i4>839</vt:i4>
      </vt:variant>
      <vt:variant>
        <vt:i4>0</vt:i4>
      </vt:variant>
      <vt:variant>
        <vt:i4>5</vt:i4>
      </vt:variant>
      <vt:variant>
        <vt:lpwstr>http://148.160.22.180:8080/admin/product_production_unit.asp?a=new</vt:lpwstr>
      </vt:variant>
      <vt:variant>
        <vt:lpwstr/>
      </vt:variant>
      <vt:variant>
        <vt:i4>65</vt:i4>
      </vt:variant>
      <vt:variant>
        <vt:i4>837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5308480</vt:i4>
      </vt:variant>
      <vt:variant>
        <vt:i4>834</vt:i4>
      </vt:variant>
      <vt:variant>
        <vt:i4>0</vt:i4>
      </vt:variant>
      <vt:variant>
        <vt:i4>5</vt:i4>
      </vt:variant>
      <vt:variant>
        <vt:lpwstr>javascript: d.o(52);</vt:lpwstr>
      </vt:variant>
      <vt:variant>
        <vt:lpwstr/>
      </vt:variant>
      <vt:variant>
        <vt:i4>65</vt:i4>
      </vt:variant>
      <vt:variant>
        <vt:i4>831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65</vt:i4>
      </vt:variant>
      <vt:variant>
        <vt:i4>828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65</vt:i4>
      </vt:variant>
      <vt:variant>
        <vt:i4>825</vt:i4>
      </vt:variant>
      <vt:variant>
        <vt:i4>0</vt:i4>
      </vt:variant>
      <vt:variant>
        <vt:i4>5</vt:i4>
      </vt:variant>
      <vt:variant>
        <vt:lpwstr>http://148.160.22.180:8080/admin/product_number_template.asp?a=new</vt:lpwstr>
      </vt:variant>
      <vt:variant>
        <vt:lpwstr/>
      </vt:variant>
      <vt:variant>
        <vt:i4>5898305</vt:i4>
      </vt:variant>
      <vt:variant>
        <vt:i4>822</vt:i4>
      </vt:variant>
      <vt:variant>
        <vt:i4>0</vt:i4>
      </vt:variant>
      <vt:variant>
        <vt:i4>5</vt:i4>
      </vt:variant>
      <vt:variant>
        <vt:lpwstr>javascript: d.o(49);</vt:lpwstr>
      </vt:variant>
      <vt:variant>
        <vt:lpwstr/>
      </vt:variant>
      <vt:variant>
        <vt:i4>4849690</vt:i4>
      </vt:variant>
      <vt:variant>
        <vt:i4>819</vt:i4>
      </vt:variant>
      <vt:variant>
        <vt:i4>0</vt:i4>
      </vt:variant>
      <vt:variant>
        <vt:i4>5</vt:i4>
      </vt:variant>
      <vt:variant>
        <vt:lpwstr>http://148.160.22.180:8080/admin/system_order_import.asp</vt:lpwstr>
      </vt:variant>
      <vt:variant>
        <vt:lpwstr/>
      </vt:variant>
      <vt:variant>
        <vt:i4>4849690</vt:i4>
      </vt:variant>
      <vt:variant>
        <vt:i4>816</vt:i4>
      </vt:variant>
      <vt:variant>
        <vt:i4>0</vt:i4>
      </vt:variant>
      <vt:variant>
        <vt:i4>5</vt:i4>
      </vt:variant>
      <vt:variant>
        <vt:lpwstr>http://148.160.22.180:8080/admin/system_order_import.asp</vt:lpwstr>
      </vt:variant>
      <vt:variant>
        <vt:lpwstr/>
      </vt:variant>
      <vt:variant>
        <vt:i4>3276925</vt:i4>
      </vt:variant>
      <vt:variant>
        <vt:i4>813</vt:i4>
      </vt:variant>
      <vt:variant>
        <vt:i4>0</vt:i4>
      </vt:variant>
      <vt:variant>
        <vt:i4>5</vt:i4>
      </vt:variant>
      <vt:variant>
        <vt:lpwstr>http://148.160.22.180:8080/admin/system_order_import.asp?a=new</vt:lpwstr>
      </vt:variant>
      <vt:variant>
        <vt:lpwstr/>
      </vt:variant>
      <vt:variant>
        <vt:i4>3276925</vt:i4>
      </vt:variant>
      <vt:variant>
        <vt:i4>810</vt:i4>
      </vt:variant>
      <vt:variant>
        <vt:i4>0</vt:i4>
      </vt:variant>
      <vt:variant>
        <vt:i4>5</vt:i4>
      </vt:variant>
      <vt:variant>
        <vt:lpwstr>http://148.160.22.180:8080/admin/system_order_import.asp?a=new</vt:lpwstr>
      </vt:variant>
      <vt:variant>
        <vt:lpwstr/>
      </vt:variant>
      <vt:variant>
        <vt:i4>5570625</vt:i4>
      </vt:variant>
      <vt:variant>
        <vt:i4>807</vt:i4>
      </vt:variant>
      <vt:variant>
        <vt:i4>0</vt:i4>
      </vt:variant>
      <vt:variant>
        <vt:i4>5</vt:i4>
      </vt:variant>
      <vt:variant>
        <vt:lpwstr>javascript: d.o(46);</vt:lpwstr>
      </vt:variant>
      <vt:variant>
        <vt:lpwstr/>
      </vt:variant>
      <vt:variant>
        <vt:i4>4849690</vt:i4>
      </vt:variant>
      <vt:variant>
        <vt:i4>804</vt:i4>
      </vt:variant>
      <vt:variant>
        <vt:i4>0</vt:i4>
      </vt:variant>
      <vt:variant>
        <vt:i4>5</vt:i4>
      </vt:variant>
      <vt:variant>
        <vt:lpwstr>http://148.160.22.180:8080/admin/system_order_import.asp</vt:lpwstr>
      </vt:variant>
      <vt:variant>
        <vt:lpwstr/>
      </vt:variant>
      <vt:variant>
        <vt:i4>655475</vt:i4>
      </vt:variant>
      <vt:variant>
        <vt:i4>801</vt:i4>
      </vt:variant>
      <vt:variant>
        <vt:i4>0</vt:i4>
      </vt:variant>
      <vt:variant>
        <vt:i4>5</vt:i4>
      </vt:variant>
      <vt:variant>
        <vt:lpwstr>http://148.160.22.180:8080/admin/product_production.asp?a=new</vt:lpwstr>
      </vt:variant>
      <vt:variant>
        <vt:lpwstr/>
      </vt:variant>
      <vt:variant>
        <vt:i4>655475</vt:i4>
      </vt:variant>
      <vt:variant>
        <vt:i4>798</vt:i4>
      </vt:variant>
      <vt:variant>
        <vt:i4>0</vt:i4>
      </vt:variant>
      <vt:variant>
        <vt:i4>5</vt:i4>
      </vt:variant>
      <vt:variant>
        <vt:lpwstr>http://148.160.22.180:8080/admin/product_production.asp?a=new</vt:lpwstr>
      </vt:variant>
      <vt:variant>
        <vt:lpwstr/>
      </vt:variant>
      <vt:variant>
        <vt:i4>5242945</vt:i4>
      </vt:variant>
      <vt:variant>
        <vt:i4>795</vt:i4>
      </vt:variant>
      <vt:variant>
        <vt:i4>0</vt:i4>
      </vt:variant>
      <vt:variant>
        <vt:i4>5</vt:i4>
      </vt:variant>
      <vt:variant>
        <vt:lpwstr>javascript: d.o(43);</vt:lpwstr>
      </vt:variant>
      <vt:variant>
        <vt:lpwstr/>
      </vt:variant>
      <vt:variant>
        <vt:i4>5242945</vt:i4>
      </vt:variant>
      <vt:variant>
        <vt:i4>792</vt:i4>
      </vt:variant>
      <vt:variant>
        <vt:i4>0</vt:i4>
      </vt:variant>
      <vt:variant>
        <vt:i4>5</vt:i4>
      </vt:variant>
      <vt:variant>
        <vt:lpwstr>javascript: d.o(43);</vt:lpwstr>
      </vt:variant>
      <vt:variant>
        <vt:lpwstr/>
      </vt:variant>
      <vt:variant>
        <vt:i4>3407960</vt:i4>
      </vt:variant>
      <vt:variant>
        <vt:i4>789</vt:i4>
      </vt:variant>
      <vt:variant>
        <vt:i4>0</vt:i4>
      </vt:variant>
      <vt:variant>
        <vt:i4>5</vt:i4>
      </vt:variant>
      <vt:variant>
        <vt:lpwstr>http://148.160.22.180:8080/admin/system_demologin.asp</vt:lpwstr>
      </vt:variant>
      <vt:variant>
        <vt:lpwstr/>
      </vt:variant>
      <vt:variant>
        <vt:i4>2687061</vt:i4>
      </vt:variant>
      <vt:variant>
        <vt:i4>786</vt:i4>
      </vt:variant>
      <vt:variant>
        <vt:i4>0</vt:i4>
      </vt:variant>
      <vt:variant>
        <vt:i4>5</vt:i4>
      </vt:variant>
      <vt:variant>
        <vt:lpwstr>http://148.160.22.180:8080/admin/system_loginpage.asp</vt:lpwstr>
      </vt:variant>
      <vt:variant>
        <vt:lpwstr/>
      </vt:variant>
      <vt:variant>
        <vt:i4>2687061</vt:i4>
      </vt:variant>
      <vt:variant>
        <vt:i4>783</vt:i4>
      </vt:variant>
      <vt:variant>
        <vt:i4>0</vt:i4>
      </vt:variant>
      <vt:variant>
        <vt:i4>5</vt:i4>
      </vt:variant>
      <vt:variant>
        <vt:lpwstr>http://148.160.22.180:8080/admin/system_loginpage.asp</vt:lpwstr>
      </vt:variant>
      <vt:variant>
        <vt:lpwstr/>
      </vt:variant>
      <vt:variant>
        <vt:i4>7733266</vt:i4>
      </vt:variant>
      <vt:variant>
        <vt:i4>780</vt:i4>
      </vt:variant>
      <vt:variant>
        <vt:i4>0</vt:i4>
      </vt:variant>
      <vt:variant>
        <vt:i4>5</vt:i4>
      </vt:variant>
      <vt:variant>
        <vt:lpwstr>http://148.160.22.180:8080/admin/system_messages.asp</vt:lpwstr>
      </vt:variant>
      <vt:variant>
        <vt:lpwstr/>
      </vt:variant>
      <vt:variant>
        <vt:i4>7733266</vt:i4>
      </vt:variant>
      <vt:variant>
        <vt:i4>777</vt:i4>
      </vt:variant>
      <vt:variant>
        <vt:i4>0</vt:i4>
      </vt:variant>
      <vt:variant>
        <vt:i4>5</vt:i4>
      </vt:variant>
      <vt:variant>
        <vt:lpwstr>http://148.160.22.180:8080/admin/system_messages.asp</vt:lpwstr>
      </vt:variant>
      <vt:variant>
        <vt:lpwstr/>
      </vt:variant>
      <vt:variant>
        <vt:i4>5898310</vt:i4>
      </vt:variant>
      <vt:variant>
        <vt:i4>774</vt:i4>
      </vt:variant>
      <vt:variant>
        <vt:i4>0</vt:i4>
      </vt:variant>
      <vt:variant>
        <vt:i4>5</vt:i4>
      </vt:variant>
      <vt:variant>
        <vt:lpwstr>javascript: d.o(39);</vt:lpwstr>
      </vt:variant>
      <vt:variant>
        <vt:lpwstr/>
      </vt:variant>
      <vt:variant>
        <vt:i4>5898310</vt:i4>
      </vt:variant>
      <vt:variant>
        <vt:i4>771</vt:i4>
      </vt:variant>
      <vt:variant>
        <vt:i4>0</vt:i4>
      </vt:variant>
      <vt:variant>
        <vt:i4>5</vt:i4>
      </vt:variant>
      <vt:variant>
        <vt:lpwstr>javascript: d.o(39);</vt:lpwstr>
      </vt:variant>
      <vt:variant>
        <vt:lpwstr/>
      </vt:variant>
      <vt:variant>
        <vt:i4>6946841</vt:i4>
      </vt:variant>
      <vt:variant>
        <vt:i4>768</vt:i4>
      </vt:variant>
      <vt:variant>
        <vt:i4>0</vt:i4>
      </vt:variant>
      <vt:variant>
        <vt:i4>5</vt:i4>
      </vt:variant>
      <vt:variant>
        <vt:lpwstr>http://148.160.22.180:8080/admin/template_layout.asp</vt:lpwstr>
      </vt:variant>
      <vt:variant>
        <vt:lpwstr/>
      </vt:variant>
      <vt:variant>
        <vt:i4>6946841</vt:i4>
      </vt:variant>
      <vt:variant>
        <vt:i4>765</vt:i4>
      </vt:variant>
      <vt:variant>
        <vt:i4>0</vt:i4>
      </vt:variant>
      <vt:variant>
        <vt:i4>5</vt:i4>
      </vt:variant>
      <vt:variant>
        <vt:lpwstr>http://148.160.22.180:8080/admin/template_layout.asp</vt:lpwstr>
      </vt:variant>
      <vt:variant>
        <vt:lpwstr/>
      </vt:variant>
      <vt:variant>
        <vt:i4>1179774</vt:i4>
      </vt:variant>
      <vt:variant>
        <vt:i4>762</vt:i4>
      </vt:variant>
      <vt:variant>
        <vt:i4>0</vt:i4>
      </vt:variant>
      <vt:variant>
        <vt:i4>5</vt:i4>
      </vt:variant>
      <vt:variant>
        <vt:lpwstr>http://148.160.22.180:8080/admin/template_layout.asp?a=new</vt:lpwstr>
      </vt:variant>
      <vt:variant>
        <vt:lpwstr/>
      </vt:variant>
      <vt:variant>
        <vt:i4>1179774</vt:i4>
      </vt:variant>
      <vt:variant>
        <vt:i4>759</vt:i4>
      </vt:variant>
      <vt:variant>
        <vt:i4>0</vt:i4>
      </vt:variant>
      <vt:variant>
        <vt:i4>5</vt:i4>
      </vt:variant>
      <vt:variant>
        <vt:lpwstr>http://148.160.22.180:8080/admin/template_layout.asp?a=new</vt:lpwstr>
      </vt:variant>
      <vt:variant>
        <vt:lpwstr/>
      </vt:variant>
      <vt:variant>
        <vt:i4>5570630</vt:i4>
      </vt:variant>
      <vt:variant>
        <vt:i4>756</vt:i4>
      </vt:variant>
      <vt:variant>
        <vt:i4>0</vt:i4>
      </vt:variant>
      <vt:variant>
        <vt:i4>5</vt:i4>
      </vt:variant>
      <vt:variant>
        <vt:lpwstr>javascript: d.o(36);</vt:lpwstr>
      </vt:variant>
      <vt:variant>
        <vt:lpwstr/>
      </vt:variant>
      <vt:variant>
        <vt:i4>5570630</vt:i4>
      </vt:variant>
      <vt:variant>
        <vt:i4>753</vt:i4>
      </vt:variant>
      <vt:variant>
        <vt:i4>0</vt:i4>
      </vt:variant>
      <vt:variant>
        <vt:i4>5</vt:i4>
      </vt:variant>
      <vt:variant>
        <vt:lpwstr>javascript: d.o(36);</vt:lpwstr>
      </vt:variant>
      <vt:variant>
        <vt:lpwstr/>
      </vt:variant>
      <vt:variant>
        <vt:i4>65653</vt:i4>
      </vt:variant>
      <vt:variant>
        <vt:i4>750</vt:i4>
      </vt:variant>
      <vt:variant>
        <vt:i4>0</vt:i4>
      </vt:variant>
      <vt:variant>
        <vt:i4>5</vt:i4>
      </vt:variant>
      <vt:variant>
        <vt:lpwstr>http://148.160.22.180:8080/admin/template_text.asp</vt:lpwstr>
      </vt:variant>
      <vt:variant>
        <vt:lpwstr/>
      </vt:variant>
      <vt:variant>
        <vt:i4>65653</vt:i4>
      </vt:variant>
      <vt:variant>
        <vt:i4>747</vt:i4>
      </vt:variant>
      <vt:variant>
        <vt:i4>0</vt:i4>
      </vt:variant>
      <vt:variant>
        <vt:i4>5</vt:i4>
      </vt:variant>
      <vt:variant>
        <vt:lpwstr>http://148.160.22.180:8080/admin/template_text.asp</vt:lpwstr>
      </vt:variant>
      <vt:variant>
        <vt:lpwstr/>
      </vt:variant>
      <vt:variant>
        <vt:i4>7929874</vt:i4>
      </vt:variant>
      <vt:variant>
        <vt:i4>744</vt:i4>
      </vt:variant>
      <vt:variant>
        <vt:i4>0</vt:i4>
      </vt:variant>
      <vt:variant>
        <vt:i4>5</vt:i4>
      </vt:variant>
      <vt:variant>
        <vt:lpwstr>http://148.160.22.180:8080/admin/template_text.asp?a=new</vt:lpwstr>
      </vt:variant>
      <vt:variant>
        <vt:lpwstr/>
      </vt:variant>
      <vt:variant>
        <vt:i4>7929874</vt:i4>
      </vt:variant>
      <vt:variant>
        <vt:i4>741</vt:i4>
      </vt:variant>
      <vt:variant>
        <vt:i4>0</vt:i4>
      </vt:variant>
      <vt:variant>
        <vt:i4>5</vt:i4>
      </vt:variant>
      <vt:variant>
        <vt:lpwstr>http://148.160.22.180:8080/admin/template_text.asp?a=new</vt:lpwstr>
      </vt:variant>
      <vt:variant>
        <vt:lpwstr/>
      </vt:variant>
      <vt:variant>
        <vt:i4>5242950</vt:i4>
      </vt:variant>
      <vt:variant>
        <vt:i4>738</vt:i4>
      </vt:variant>
      <vt:variant>
        <vt:i4>0</vt:i4>
      </vt:variant>
      <vt:variant>
        <vt:i4>5</vt:i4>
      </vt:variant>
      <vt:variant>
        <vt:lpwstr>javascript: d.o(33);</vt:lpwstr>
      </vt:variant>
      <vt:variant>
        <vt:lpwstr/>
      </vt:variant>
      <vt:variant>
        <vt:i4>5242950</vt:i4>
      </vt:variant>
      <vt:variant>
        <vt:i4>735</vt:i4>
      </vt:variant>
      <vt:variant>
        <vt:i4>0</vt:i4>
      </vt:variant>
      <vt:variant>
        <vt:i4>5</vt:i4>
      </vt:variant>
      <vt:variant>
        <vt:lpwstr>javascript: d.o(33);</vt:lpwstr>
      </vt:variant>
      <vt:variant>
        <vt:lpwstr/>
      </vt:variant>
      <vt:variant>
        <vt:i4>2424907</vt:i4>
      </vt:variant>
      <vt:variant>
        <vt:i4>732</vt:i4>
      </vt:variant>
      <vt:variant>
        <vt:i4>0</vt:i4>
      </vt:variant>
      <vt:variant>
        <vt:i4>5</vt:i4>
      </vt:variant>
      <vt:variant>
        <vt:lpwstr>http://148.160.22.180:8080/admin/system_mailblocklist.asp</vt:lpwstr>
      </vt:variant>
      <vt:variant>
        <vt:lpwstr/>
      </vt:variant>
      <vt:variant>
        <vt:i4>2424907</vt:i4>
      </vt:variant>
      <vt:variant>
        <vt:i4>729</vt:i4>
      </vt:variant>
      <vt:variant>
        <vt:i4>0</vt:i4>
      </vt:variant>
      <vt:variant>
        <vt:i4>5</vt:i4>
      </vt:variant>
      <vt:variant>
        <vt:lpwstr>http://148.160.22.180:8080/admin/system_mailblocklist.asp</vt:lpwstr>
      </vt:variant>
      <vt:variant>
        <vt:lpwstr/>
      </vt:variant>
      <vt:variant>
        <vt:i4>7602202</vt:i4>
      </vt:variant>
      <vt:variant>
        <vt:i4>726</vt:i4>
      </vt:variant>
      <vt:variant>
        <vt:i4>0</vt:i4>
      </vt:variant>
      <vt:variant>
        <vt:i4>5</vt:i4>
      </vt:variant>
      <vt:variant>
        <vt:lpwstr>http://148.160.22.180:8080/admin/system_stat.asp</vt:lpwstr>
      </vt:variant>
      <vt:variant>
        <vt:lpwstr/>
      </vt:variant>
      <vt:variant>
        <vt:i4>7602202</vt:i4>
      </vt:variant>
      <vt:variant>
        <vt:i4>723</vt:i4>
      </vt:variant>
      <vt:variant>
        <vt:i4>0</vt:i4>
      </vt:variant>
      <vt:variant>
        <vt:i4>5</vt:i4>
      </vt:variant>
      <vt:variant>
        <vt:lpwstr>http://148.160.22.180:8080/admin/system_stat.asp</vt:lpwstr>
      </vt:variant>
      <vt:variant>
        <vt:lpwstr/>
      </vt:variant>
      <vt:variant>
        <vt:i4>5701695</vt:i4>
      </vt:variant>
      <vt:variant>
        <vt:i4>720</vt:i4>
      </vt:variant>
      <vt:variant>
        <vt:i4>0</vt:i4>
      </vt:variant>
      <vt:variant>
        <vt:i4>5</vt:i4>
      </vt:variant>
      <vt:variant>
        <vt:lpwstr>http://148.160.22.180:8080/admin/system_log.asp</vt:lpwstr>
      </vt:variant>
      <vt:variant>
        <vt:lpwstr/>
      </vt:variant>
      <vt:variant>
        <vt:i4>5701695</vt:i4>
      </vt:variant>
      <vt:variant>
        <vt:i4>717</vt:i4>
      </vt:variant>
      <vt:variant>
        <vt:i4>0</vt:i4>
      </vt:variant>
      <vt:variant>
        <vt:i4>5</vt:i4>
      </vt:variant>
      <vt:variant>
        <vt:lpwstr>http://148.160.22.180:8080/admin/system_log.asp</vt:lpwstr>
      </vt:variant>
      <vt:variant>
        <vt:lpwstr/>
      </vt:variant>
      <vt:variant>
        <vt:i4>2621520</vt:i4>
      </vt:variant>
      <vt:variant>
        <vt:i4>714</vt:i4>
      </vt:variant>
      <vt:variant>
        <vt:i4>0</vt:i4>
      </vt:variant>
      <vt:variant>
        <vt:i4>5</vt:i4>
      </vt:variant>
      <vt:variant>
        <vt:lpwstr>http://148.160.22.180:8080/admin/system_currentorders.asp</vt:lpwstr>
      </vt:variant>
      <vt:variant>
        <vt:lpwstr/>
      </vt:variant>
      <vt:variant>
        <vt:i4>2621520</vt:i4>
      </vt:variant>
      <vt:variant>
        <vt:i4>711</vt:i4>
      </vt:variant>
      <vt:variant>
        <vt:i4>0</vt:i4>
      </vt:variant>
      <vt:variant>
        <vt:i4>5</vt:i4>
      </vt:variant>
      <vt:variant>
        <vt:lpwstr>http://148.160.22.180:8080/admin/system_currentorders.asp</vt:lpwstr>
      </vt:variant>
      <vt:variant>
        <vt:lpwstr/>
      </vt:variant>
      <vt:variant>
        <vt:i4>5963847</vt:i4>
      </vt:variant>
      <vt:variant>
        <vt:i4>708</vt:i4>
      </vt:variant>
      <vt:variant>
        <vt:i4>0</vt:i4>
      </vt:variant>
      <vt:variant>
        <vt:i4>5</vt:i4>
      </vt:variant>
      <vt:variant>
        <vt:lpwstr>javascript: d.o(28);</vt:lpwstr>
      </vt:variant>
      <vt:variant>
        <vt:lpwstr/>
      </vt:variant>
      <vt:variant>
        <vt:i4>5963847</vt:i4>
      </vt:variant>
      <vt:variant>
        <vt:i4>705</vt:i4>
      </vt:variant>
      <vt:variant>
        <vt:i4>0</vt:i4>
      </vt:variant>
      <vt:variant>
        <vt:i4>5</vt:i4>
      </vt:variant>
      <vt:variant>
        <vt:lpwstr>javascript: d.o(28);</vt:lpwstr>
      </vt:variant>
      <vt:variant>
        <vt:lpwstr/>
      </vt:variant>
      <vt:variant>
        <vt:i4>4194332</vt:i4>
      </vt:variant>
      <vt:variant>
        <vt:i4>702</vt:i4>
      </vt:variant>
      <vt:variant>
        <vt:i4>0</vt:i4>
      </vt:variant>
      <vt:variant>
        <vt:i4>5</vt:i4>
      </vt:variant>
      <vt:variant>
        <vt:lpwstr>http://148.160.22.180:8080/admin/profile_import_new.asp</vt:lpwstr>
      </vt:variant>
      <vt:variant>
        <vt:lpwstr/>
      </vt:variant>
      <vt:variant>
        <vt:i4>4194332</vt:i4>
      </vt:variant>
      <vt:variant>
        <vt:i4>699</vt:i4>
      </vt:variant>
      <vt:variant>
        <vt:i4>0</vt:i4>
      </vt:variant>
      <vt:variant>
        <vt:i4>5</vt:i4>
      </vt:variant>
      <vt:variant>
        <vt:lpwstr>http://148.160.22.180:8080/admin/profile_import_new.asp</vt:lpwstr>
      </vt:variant>
      <vt:variant>
        <vt:lpwstr/>
      </vt:variant>
      <vt:variant>
        <vt:i4>131181</vt:i4>
      </vt:variant>
      <vt:variant>
        <vt:i4>696</vt:i4>
      </vt:variant>
      <vt:variant>
        <vt:i4>0</vt:i4>
      </vt:variant>
      <vt:variant>
        <vt:i4>5</vt:i4>
      </vt:variant>
      <vt:variant>
        <vt:lpwstr>http://148.160.22.180:8080/admin/profile_view.asp</vt:lpwstr>
      </vt:variant>
      <vt:variant>
        <vt:lpwstr/>
      </vt:variant>
      <vt:variant>
        <vt:i4>131181</vt:i4>
      </vt:variant>
      <vt:variant>
        <vt:i4>693</vt:i4>
      </vt:variant>
      <vt:variant>
        <vt:i4>0</vt:i4>
      </vt:variant>
      <vt:variant>
        <vt:i4>5</vt:i4>
      </vt:variant>
      <vt:variant>
        <vt:lpwstr>http://148.160.22.180:8080/admin/profile_view.asp</vt:lpwstr>
      </vt:variant>
      <vt:variant>
        <vt:lpwstr/>
      </vt:variant>
      <vt:variant>
        <vt:i4>6160423</vt:i4>
      </vt:variant>
      <vt:variant>
        <vt:i4>690</vt:i4>
      </vt:variant>
      <vt:variant>
        <vt:i4>0</vt:i4>
      </vt:variant>
      <vt:variant>
        <vt:i4>5</vt:i4>
      </vt:variant>
      <vt:variant>
        <vt:lpwstr>http://148.160.22.180:8080/admin/profile_default.asp</vt:lpwstr>
      </vt:variant>
      <vt:variant>
        <vt:lpwstr/>
      </vt:variant>
      <vt:variant>
        <vt:i4>6160423</vt:i4>
      </vt:variant>
      <vt:variant>
        <vt:i4>687</vt:i4>
      </vt:variant>
      <vt:variant>
        <vt:i4>0</vt:i4>
      </vt:variant>
      <vt:variant>
        <vt:i4>5</vt:i4>
      </vt:variant>
      <vt:variant>
        <vt:lpwstr>http://148.160.22.180:8080/admin/profile_default.asp</vt:lpwstr>
      </vt:variant>
      <vt:variant>
        <vt:lpwstr/>
      </vt:variant>
      <vt:variant>
        <vt:i4>6094864</vt:i4>
      </vt:variant>
      <vt:variant>
        <vt:i4>684</vt:i4>
      </vt:variant>
      <vt:variant>
        <vt:i4>0</vt:i4>
      </vt:variant>
      <vt:variant>
        <vt:i4>5</vt:i4>
      </vt:variant>
      <vt:variant>
        <vt:lpwstr>http://148.160.22.180:8080/admin/profile.asp</vt:lpwstr>
      </vt:variant>
      <vt:variant>
        <vt:lpwstr/>
      </vt:variant>
      <vt:variant>
        <vt:i4>6094864</vt:i4>
      </vt:variant>
      <vt:variant>
        <vt:i4>681</vt:i4>
      </vt:variant>
      <vt:variant>
        <vt:i4>0</vt:i4>
      </vt:variant>
      <vt:variant>
        <vt:i4>5</vt:i4>
      </vt:variant>
      <vt:variant>
        <vt:lpwstr>http://148.160.22.180:8080/admin/profile.asp</vt:lpwstr>
      </vt:variant>
      <vt:variant>
        <vt:lpwstr/>
      </vt:variant>
      <vt:variant>
        <vt:i4>2424951</vt:i4>
      </vt:variant>
      <vt:variant>
        <vt:i4>678</vt:i4>
      </vt:variant>
      <vt:variant>
        <vt:i4>0</vt:i4>
      </vt:variant>
      <vt:variant>
        <vt:i4>5</vt:i4>
      </vt:variant>
      <vt:variant>
        <vt:lpwstr>http://148.160.22.180:8080/admin/profile.asp?a=new</vt:lpwstr>
      </vt:variant>
      <vt:variant>
        <vt:lpwstr/>
      </vt:variant>
      <vt:variant>
        <vt:i4>2424951</vt:i4>
      </vt:variant>
      <vt:variant>
        <vt:i4>675</vt:i4>
      </vt:variant>
      <vt:variant>
        <vt:i4>0</vt:i4>
      </vt:variant>
      <vt:variant>
        <vt:i4>5</vt:i4>
      </vt:variant>
      <vt:variant>
        <vt:lpwstr>http://148.160.22.180:8080/admin/profile.asp?a=new</vt:lpwstr>
      </vt:variant>
      <vt:variant>
        <vt:lpwstr/>
      </vt:variant>
      <vt:variant>
        <vt:i4>5308487</vt:i4>
      </vt:variant>
      <vt:variant>
        <vt:i4>672</vt:i4>
      </vt:variant>
      <vt:variant>
        <vt:i4>0</vt:i4>
      </vt:variant>
      <vt:variant>
        <vt:i4>5</vt:i4>
      </vt:variant>
      <vt:variant>
        <vt:lpwstr>javascript: d.o(22);</vt:lpwstr>
      </vt:variant>
      <vt:variant>
        <vt:lpwstr/>
      </vt:variant>
      <vt:variant>
        <vt:i4>5308487</vt:i4>
      </vt:variant>
      <vt:variant>
        <vt:i4>669</vt:i4>
      </vt:variant>
      <vt:variant>
        <vt:i4>0</vt:i4>
      </vt:variant>
      <vt:variant>
        <vt:i4>5</vt:i4>
      </vt:variant>
      <vt:variant>
        <vt:lpwstr>javascript: d.o(22);</vt:lpwstr>
      </vt:variant>
      <vt:variant>
        <vt:lpwstr/>
      </vt:variant>
      <vt:variant>
        <vt:i4>852073</vt:i4>
      </vt:variant>
      <vt:variant>
        <vt:i4>666</vt:i4>
      </vt:variant>
      <vt:variant>
        <vt:i4>0</vt:i4>
      </vt:variant>
      <vt:variant>
        <vt:i4>5</vt:i4>
      </vt:variant>
      <vt:variant>
        <vt:lpwstr>http://148.160.22.180:8080/admin/office_import.asp</vt:lpwstr>
      </vt:variant>
      <vt:variant>
        <vt:lpwstr/>
      </vt:variant>
      <vt:variant>
        <vt:i4>852073</vt:i4>
      </vt:variant>
      <vt:variant>
        <vt:i4>663</vt:i4>
      </vt:variant>
      <vt:variant>
        <vt:i4>0</vt:i4>
      </vt:variant>
      <vt:variant>
        <vt:i4>5</vt:i4>
      </vt:variant>
      <vt:variant>
        <vt:lpwstr>http://148.160.22.180:8080/admin/office_import.asp</vt:lpwstr>
      </vt:variant>
      <vt:variant>
        <vt:lpwstr/>
      </vt:variant>
      <vt:variant>
        <vt:i4>7995397</vt:i4>
      </vt:variant>
      <vt:variant>
        <vt:i4>660</vt:i4>
      </vt:variant>
      <vt:variant>
        <vt:i4>0</vt:i4>
      </vt:variant>
      <vt:variant>
        <vt:i4>5</vt:i4>
      </vt:variant>
      <vt:variant>
        <vt:lpwstr>http://148.160.22.180:8080/admin/profile_import.asp</vt:lpwstr>
      </vt:variant>
      <vt:variant>
        <vt:lpwstr/>
      </vt:variant>
      <vt:variant>
        <vt:i4>7995397</vt:i4>
      </vt:variant>
      <vt:variant>
        <vt:i4>657</vt:i4>
      </vt:variant>
      <vt:variant>
        <vt:i4>0</vt:i4>
      </vt:variant>
      <vt:variant>
        <vt:i4>5</vt:i4>
      </vt:variant>
      <vt:variant>
        <vt:lpwstr>http://148.160.22.180:8080/admin/profile_import.asp</vt:lpwstr>
      </vt:variant>
      <vt:variant>
        <vt:lpwstr/>
      </vt:variant>
      <vt:variant>
        <vt:i4>4390958</vt:i4>
      </vt:variant>
      <vt:variant>
        <vt:i4>654</vt:i4>
      </vt:variant>
      <vt:variant>
        <vt:i4>0</vt:i4>
      </vt:variant>
      <vt:variant>
        <vt:i4>5</vt:i4>
      </vt:variant>
      <vt:variant>
        <vt:lpwstr>http://148.160.22.180:8080/admin/user_activationAccount.asp</vt:lpwstr>
      </vt:variant>
      <vt:variant>
        <vt:lpwstr/>
      </vt:variant>
      <vt:variant>
        <vt:i4>4390958</vt:i4>
      </vt:variant>
      <vt:variant>
        <vt:i4>651</vt:i4>
      </vt:variant>
      <vt:variant>
        <vt:i4>0</vt:i4>
      </vt:variant>
      <vt:variant>
        <vt:i4>5</vt:i4>
      </vt:variant>
      <vt:variant>
        <vt:lpwstr>http://148.160.22.180:8080/admin/user_activationAccount.asp</vt:lpwstr>
      </vt:variant>
      <vt:variant>
        <vt:lpwstr/>
      </vt:variant>
      <vt:variant>
        <vt:i4>2359377</vt:i4>
      </vt:variant>
      <vt:variant>
        <vt:i4>648</vt:i4>
      </vt:variant>
      <vt:variant>
        <vt:i4>0</vt:i4>
      </vt:variant>
      <vt:variant>
        <vt:i4>5</vt:i4>
      </vt:variant>
      <vt:variant>
        <vt:lpwstr>http://148.160.22.180:8080/admin/user_activationAccount.asp?a=new</vt:lpwstr>
      </vt:variant>
      <vt:variant>
        <vt:lpwstr/>
      </vt:variant>
      <vt:variant>
        <vt:i4>2359377</vt:i4>
      </vt:variant>
      <vt:variant>
        <vt:i4>645</vt:i4>
      </vt:variant>
      <vt:variant>
        <vt:i4>0</vt:i4>
      </vt:variant>
      <vt:variant>
        <vt:i4>5</vt:i4>
      </vt:variant>
      <vt:variant>
        <vt:lpwstr>http://148.160.22.180:8080/admin/user_activationAccount.asp?a=new</vt:lpwstr>
      </vt:variant>
      <vt:variant>
        <vt:lpwstr/>
      </vt:variant>
      <vt:variant>
        <vt:i4>1179752</vt:i4>
      </vt:variant>
      <vt:variant>
        <vt:i4>642</vt:i4>
      </vt:variant>
      <vt:variant>
        <vt:i4>0</vt:i4>
      </vt:variant>
      <vt:variant>
        <vt:i4>5</vt:i4>
      </vt:variant>
      <vt:variant>
        <vt:lpwstr>http://148.160.22.180:8080/admin/profile_defaults.asp</vt:lpwstr>
      </vt:variant>
      <vt:variant>
        <vt:lpwstr/>
      </vt:variant>
      <vt:variant>
        <vt:i4>1179752</vt:i4>
      </vt:variant>
      <vt:variant>
        <vt:i4>639</vt:i4>
      </vt:variant>
      <vt:variant>
        <vt:i4>0</vt:i4>
      </vt:variant>
      <vt:variant>
        <vt:i4>5</vt:i4>
      </vt:variant>
      <vt:variant>
        <vt:lpwstr>http://148.160.22.180:8080/admin/profile_defaults.asp</vt:lpwstr>
      </vt:variant>
      <vt:variant>
        <vt:lpwstr/>
      </vt:variant>
      <vt:variant>
        <vt:i4>8192017</vt:i4>
      </vt:variant>
      <vt:variant>
        <vt:i4>636</vt:i4>
      </vt:variant>
      <vt:variant>
        <vt:i4>0</vt:i4>
      </vt:variant>
      <vt:variant>
        <vt:i4>5</vt:i4>
      </vt:variant>
      <vt:variant>
        <vt:lpwstr>http://148.160.22.180:8080/admin/customer_fields.asp</vt:lpwstr>
      </vt:variant>
      <vt:variant>
        <vt:lpwstr/>
      </vt:variant>
      <vt:variant>
        <vt:i4>8192017</vt:i4>
      </vt:variant>
      <vt:variant>
        <vt:i4>633</vt:i4>
      </vt:variant>
      <vt:variant>
        <vt:i4>0</vt:i4>
      </vt:variant>
      <vt:variant>
        <vt:i4>5</vt:i4>
      </vt:variant>
      <vt:variant>
        <vt:lpwstr>http://148.160.22.180:8080/admin/customer_fields.asp</vt:lpwstr>
      </vt:variant>
      <vt:variant>
        <vt:lpwstr/>
      </vt:variant>
      <vt:variant>
        <vt:i4>7405673</vt:i4>
      </vt:variant>
      <vt:variant>
        <vt:i4>630</vt:i4>
      </vt:variant>
      <vt:variant>
        <vt:i4>0</vt:i4>
      </vt:variant>
      <vt:variant>
        <vt:i4>5</vt:i4>
      </vt:variant>
      <vt:variant>
        <vt:lpwstr>javascript: d.o(5);</vt:lpwstr>
      </vt:variant>
      <vt:variant>
        <vt:lpwstr/>
      </vt:variant>
      <vt:variant>
        <vt:i4>7405673</vt:i4>
      </vt:variant>
      <vt:variant>
        <vt:i4>627</vt:i4>
      </vt:variant>
      <vt:variant>
        <vt:i4>0</vt:i4>
      </vt:variant>
      <vt:variant>
        <vt:i4>5</vt:i4>
      </vt:variant>
      <vt:variant>
        <vt:lpwstr>javascript: d.o(5);</vt:lpwstr>
      </vt:variant>
      <vt:variant>
        <vt:lpwstr/>
      </vt:variant>
      <vt:variant>
        <vt:i4>4849672</vt:i4>
      </vt:variant>
      <vt:variant>
        <vt:i4>624</vt:i4>
      </vt:variant>
      <vt:variant>
        <vt:i4>0</vt:i4>
      </vt:variant>
      <vt:variant>
        <vt:i4>5</vt:i4>
      </vt:variant>
      <vt:variant>
        <vt:lpwstr>http://148.160.22.180:8080/admin/filearchive.asp</vt:lpwstr>
      </vt:variant>
      <vt:variant>
        <vt:lpwstr/>
      </vt:variant>
      <vt:variant>
        <vt:i4>1572938</vt:i4>
      </vt:variant>
      <vt:variant>
        <vt:i4>621</vt:i4>
      </vt:variant>
      <vt:variant>
        <vt:i4>0</vt:i4>
      </vt:variant>
      <vt:variant>
        <vt:i4>5</vt:i4>
      </vt:variant>
      <vt:variant>
        <vt:lpwstr>http://148.160.22.180:8080/admin/customer.asp</vt:lpwstr>
      </vt:variant>
      <vt:variant>
        <vt:lpwstr/>
      </vt:variant>
      <vt:variant>
        <vt:i4>1572938</vt:i4>
      </vt:variant>
      <vt:variant>
        <vt:i4>618</vt:i4>
      </vt:variant>
      <vt:variant>
        <vt:i4>0</vt:i4>
      </vt:variant>
      <vt:variant>
        <vt:i4>5</vt:i4>
      </vt:variant>
      <vt:variant>
        <vt:lpwstr>http://148.160.22.180:8080/admin/customer.asp</vt:lpwstr>
      </vt:variant>
      <vt:variant>
        <vt:lpwstr/>
      </vt:variant>
      <vt:variant>
        <vt:i4>3997752</vt:i4>
      </vt:variant>
      <vt:variant>
        <vt:i4>615</vt:i4>
      </vt:variant>
      <vt:variant>
        <vt:i4>0</vt:i4>
      </vt:variant>
      <vt:variant>
        <vt:i4>5</vt:i4>
      </vt:variant>
      <vt:variant>
        <vt:lpwstr>http://148.160.22.180:8080/</vt:lpwstr>
      </vt:variant>
      <vt:variant>
        <vt:lpwstr/>
      </vt:variant>
      <vt:variant>
        <vt:i4>1376317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_Toc258520520</vt:lpwstr>
      </vt:variant>
      <vt:variant>
        <vt:i4>1441853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_Toc258520519</vt:lpwstr>
      </vt:variant>
      <vt:variant>
        <vt:i4>1441853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_Toc258520518</vt:lpwstr>
      </vt:variant>
      <vt:variant>
        <vt:i4>1441853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_Toc258520517</vt:lpwstr>
      </vt:variant>
      <vt:variant>
        <vt:i4>1441853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_Toc258520516</vt:lpwstr>
      </vt:variant>
      <vt:variant>
        <vt:i4>1441853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_Toc258520515</vt:lpwstr>
      </vt:variant>
      <vt:variant>
        <vt:i4>1441853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_Toc258520514</vt:lpwstr>
      </vt:variant>
      <vt:variant>
        <vt:i4>1441853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_Toc258520513</vt:lpwstr>
      </vt:variant>
      <vt:variant>
        <vt:i4>1441853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_Toc258520512</vt:lpwstr>
      </vt:variant>
      <vt:variant>
        <vt:i4>1441853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_Toc258520511</vt:lpwstr>
      </vt:variant>
      <vt:variant>
        <vt:i4>1441853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_Toc258520510</vt:lpwstr>
      </vt:variant>
      <vt:variant>
        <vt:i4>1507389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_Toc258520509</vt:lpwstr>
      </vt:variant>
      <vt:variant>
        <vt:i4>1507389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_Toc258520508</vt:lpwstr>
      </vt:variant>
      <vt:variant>
        <vt:i4>1507389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_Toc258520507</vt:lpwstr>
      </vt:variant>
      <vt:variant>
        <vt:i4>1507389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_Toc258520506</vt:lpwstr>
      </vt:variant>
      <vt:variant>
        <vt:i4>1507389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_Toc258520505</vt:lpwstr>
      </vt:variant>
      <vt:variant>
        <vt:i4>1507389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_Toc258520504</vt:lpwstr>
      </vt:variant>
      <vt:variant>
        <vt:i4>1507389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_Toc258520503</vt:lpwstr>
      </vt:variant>
      <vt:variant>
        <vt:i4>1507389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_Toc258520502</vt:lpwstr>
      </vt:variant>
      <vt:variant>
        <vt:i4>1507389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_Toc258520501</vt:lpwstr>
      </vt:variant>
      <vt:variant>
        <vt:i4>1507389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_Toc258520500</vt:lpwstr>
      </vt:variant>
      <vt:variant>
        <vt:i4>1966140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_Toc258520499</vt:lpwstr>
      </vt:variant>
      <vt:variant>
        <vt:i4>1966140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_Toc258520498</vt:lpwstr>
      </vt:variant>
      <vt:variant>
        <vt:i4>1966140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_Toc258520497</vt:lpwstr>
      </vt:variant>
      <vt:variant>
        <vt:i4>1966140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_Toc258520496</vt:lpwstr>
      </vt:variant>
      <vt:variant>
        <vt:i4>1966140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_Toc258520495</vt:lpwstr>
      </vt:variant>
      <vt:variant>
        <vt:i4>1966140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_Toc258520494</vt:lpwstr>
      </vt:variant>
      <vt:variant>
        <vt:i4>1966140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_Toc258520493</vt:lpwstr>
      </vt:variant>
      <vt:variant>
        <vt:i4>1966140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_Toc258520492</vt:lpwstr>
      </vt:variant>
      <vt:variant>
        <vt:i4>1966140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_Toc258520491</vt:lpwstr>
      </vt:variant>
      <vt:variant>
        <vt:i4>1966140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_Toc258520490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_Toc258520489</vt:lpwstr>
      </vt:variant>
      <vt:variant>
        <vt:i4>2031676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_Toc258520488</vt:lpwstr>
      </vt:variant>
      <vt:variant>
        <vt:i4>2031676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_Toc258520487</vt:lpwstr>
      </vt:variant>
      <vt:variant>
        <vt:i4>2031676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_Toc258520486</vt:lpwstr>
      </vt:variant>
      <vt:variant>
        <vt:i4>2031676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_Toc258520485</vt:lpwstr>
      </vt:variant>
      <vt:variant>
        <vt:i4>2031676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_Toc258520484</vt:lpwstr>
      </vt:variant>
      <vt:variant>
        <vt:i4>2031676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_Toc258520483</vt:lpwstr>
      </vt:variant>
      <vt:variant>
        <vt:i4>2031676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_Toc258520482</vt:lpwstr>
      </vt:variant>
      <vt:variant>
        <vt:i4>2031676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_Toc258520481</vt:lpwstr>
      </vt:variant>
      <vt:variant>
        <vt:i4>2031676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_Toc258520480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_Toc258520479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_Toc258520478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_Toc258520477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_Toc258520476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_Toc258520475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_Toc258520474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_Toc258520473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_Toc258520472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_Toc258520471</vt:lpwstr>
      </vt:variant>
      <vt:variant>
        <vt:i4>1048636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_Toc258520470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_Toc258520469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_Toc258520468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_Toc258520467</vt:lpwstr>
      </vt:variant>
      <vt:variant>
        <vt:i4>1114172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_Toc258520466</vt:lpwstr>
      </vt:variant>
      <vt:variant>
        <vt:i4>1114172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_Toc258520465</vt:lpwstr>
      </vt:variant>
      <vt:variant>
        <vt:i4>1114172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_Toc258520464</vt:lpwstr>
      </vt:variant>
      <vt:variant>
        <vt:i4>1114172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_Toc258520463</vt:lpwstr>
      </vt:variant>
      <vt:variant>
        <vt:i4>1114172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_Toc258520462</vt:lpwstr>
      </vt:variant>
      <vt:variant>
        <vt:i4>1114172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_Toc258520461</vt:lpwstr>
      </vt:variant>
      <vt:variant>
        <vt:i4>1114172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_Toc258520460</vt:lpwstr>
      </vt:variant>
      <vt:variant>
        <vt:i4>1179708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_Toc258520459</vt:lpwstr>
      </vt:variant>
      <vt:variant>
        <vt:i4>1179708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_Toc258520458</vt:lpwstr>
      </vt:variant>
      <vt:variant>
        <vt:i4>1179708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_Toc258520457</vt:lpwstr>
      </vt:variant>
      <vt:variant>
        <vt:i4>1179708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_Toc258520456</vt:lpwstr>
      </vt:variant>
      <vt:variant>
        <vt:i4>1179708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_Toc258520455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_Toc258520454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_Toc258520453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_Toc258520452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_Toc258520451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_Toc258520450</vt:lpwstr>
      </vt:variant>
      <vt:variant>
        <vt:i4>1245244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_Toc258520449</vt:lpwstr>
      </vt:variant>
      <vt:variant>
        <vt:i4>1245244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_Toc258520448</vt:lpwstr>
      </vt:variant>
      <vt:variant>
        <vt:i4>1245244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_Toc258520447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_Toc258520446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_Toc258520445</vt:lpwstr>
      </vt:variant>
      <vt:variant>
        <vt:i4>1245244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_Toc258520444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_Toc258520443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_Toc258520442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_Toc258520441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_Toc258520440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_Toc258520439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_Toc258520438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_Toc258520437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_Toc258520436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_Toc258520435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_Toc258520434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_Toc258520433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_Toc258520432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_Toc258520431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_Toc258520430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_Toc258520429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_Toc258520428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_Toc258520427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_Toc258520426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_Toc258520425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_Toc258520424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_Toc258520423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_Toc258520422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_Toc258520421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_Toc258520420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_Toc258520419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Developer_Interview Question_Practical Exam</dc:title>
  <dc:creator>mah</dc:creator>
  <cp:lastModifiedBy>Satish</cp:lastModifiedBy>
  <cp:revision>78</cp:revision>
  <cp:lastPrinted>2012-02-20T05:54:00Z</cp:lastPrinted>
  <dcterms:created xsi:type="dcterms:W3CDTF">2012-06-03T04:11:00Z</dcterms:created>
  <dcterms:modified xsi:type="dcterms:W3CDTF">2014-07-03T16:11:00Z</dcterms:modified>
</cp:coreProperties>
</file>